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7640CD0" w14:textId="3626869C" w:rsidR="00072BD9" w:rsidRPr="003D3690" w:rsidRDefault="006706CF">
      <w:pPr>
        <w:jc w:val="center"/>
        <w:rPr>
          <w:rFonts w:ascii="华文细黑" w:eastAsia="华文细黑" w:hAnsi="华文细黑"/>
          <w:sz w:val="32"/>
          <w:szCs w:val="32"/>
        </w:rPr>
      </w:pPr>
      <w:r w:rsidRPr="003D3690">
        <w:rPr>
          <w:rFonts w:ascii="微软雅黑" w:eastAsia="微软雅黑" w:hAnsi="微软雅黑" w:cs="微软雅黑" w:hint="eastAsia"/>
          <w:b/>
          <w:sz w:val="32"/>
          <w:szCs w:val="32"/>
        </w:rPr>
        <w:t>个人</w:t>
      </w:r>
      <w:r w:rsidR="00240A15" w:rsidRPr="003D3690">
        <w:rPr>
          <w:rFonts w:ascii="微软雅黑" w:eastAsia="微软雅黑" w:hAnsi="微软雅黑" w:cs="微软雅黑" w:hint="eastAsia"/>
          <w:b/>
          <w:sz w:val="32"/>
          <w:szCs w:val="32"/>
        </w:rPr>
        <w:t>简历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3"/>
        <w:gridCol w:w="4689"/>
      </w:tblGrid>
      <w:tr w:rsidR="00072BD9" w14:paraId="4447909A" w14:textId="77777777">
        <w:trPr>
          <w:trHeight w:hRule="exact" w:val="652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44C5B55" w14:textId="77777777" w:rsidR="00072BD9" w:rsidRDefault="00240A15">
            <w:pPr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个人信息</w:t>
            </w:r>
            <w:r>
              <w:rPr>
                <w:rStyle w:val="10"/>
                <w:rFonts w:ascii="微软雅黑" w:eastAsia="微软雅黑" w:hAnsi="微软雅黑" w:cs="微软雅黑" w:hint="eastAsia"/>
                <w:sz w:val="24"/>
              </w:rPr>
              <w:t>：</w:t>
            </w:r>
          </w:p>
          <w:p w14:paraId="6058A890" w14:textId="77777777" w:rsidR="00072BD9" w:rsidRDefault="00072BD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2BD9" w14:paraId="424099F0" w14:textId="77777777">
        <w:trPr>
          <w:trHeight w:val="482"/>
        </w:trPr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33A31" w14:textId="5C7F7EDD" w:rsidR="00072BD9" w:rsidRDefault="006A0CE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姓名：张孝国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C1FE7" w14:textId="77777777" w:rsidR="00072BD9" w:rsidRDefault="00240A1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性别：男</w:t>
            </w:r>
          </w:p>
        </w:tc>
      </w:tr>
      <w:tr w:rsidR="00072BD9" w14:paraId="14AD3895" w14:textId="77777777">
        <w:trPr>
          <w:trHeight w:val="460"/>
        </w:trPr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E6ECB" w14:textId="60C32C3B" w:rsidR="00072BD9" w:rsidRDefault="00240A1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籍贯：</w:t>
            </w:r>
            <w:r w:rsidR="006A0CE2">
              <w:rPr>
                <w:rFonts w:ascii="微软雅黑" w:eastAsia="微软雅黑" w:hAnsi="微软雅黑" w:cs="微软雅黑" w:hint="eastAsia"/>
              </w:rPr>
              <w:t>黑龙江省大庆市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D3D16" w14:textId="4DE87978" w:rsidR="00072BD9" w:rsidRDefault="00240A15" w:rsidP="006A0CE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家庭住址：</w:t>
            </w:r>
            <w:r w:rsidR="006A0CE2">
              <w:rPr>
                <w:rFonts w:ascii="微软雅黑" w:eastAsia="微软雅黑" w:hAnsi="微软雅黑" w:cs="微软雅黑" w:hint="eastAsia"/>
              </w:rPr>
              <w:t>三河市燕郊高新开发区</w:t>
            </w:r>
          </w:p>
        </w:tc>
      </w:tr>
      <w:tr w:rsidR="00072BD9" w14:paraId="452C218A" w14:textId="77777777">
        <w:trPr>
          <w:trHeight w:val="460"/>
        </w:trPr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05976" w14:textId="36B9F9D3" w:rsidR="00072BD9" w:rsidRDefault="001560C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工作经验：9</w:t>
            </w:r>
            <w:r w:rsidR="00240A15">
              <w:rPr>
                <w:rFonts w:ascii="微软雅黑" w:eastAsia="微软雅黑" w:hAnsi="微软雅黑" w:cs="微软雅黑" w:hint="eastAsia"/>
              </w:rPr>
              <w:t>年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4D997" w14:textId="7A857C07" w:rsidR="00072BD9" w:rsidRDefault="00240A15" w:rsidP="006A0CE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电子邮件地址：</w:t>
            </w:r>
            <w:r w:rsidR="006A0CE2">
              <w:rPr>
                <w:rFonts w:ascii="微软雅黑" w:eastAsia="微软雅黑" w:hAnsi="微软雅黑" w:cs="微软雅黑" w:hint="eastAsia"/>
              </w:rPr>
              <w:t>hero_357</w:t>
            </w:r>
            <w:r>
              <w:rPr>
                <w:rFonts w:ascii="微软雅黑" w:eastAsia="微软雅黑" w:hAnsi="微软雅黑" w:cs="微软雅黑" w:hint="eastAsia"/>
              </w:rPr>
              <w:t>@163.com</w:t>
            </w:r>
          </w:p>
        </w:tc>
      </w:tr>
      <w:tr w:rsidR="00072BD9" w14:paraId="72D4BCFB" w14:textId="77777777">
        <w:trPr>
          <w:trHeight w:val="460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59511EA" w14:textId="77777777" w:rsidR="00AA6981" w:rsidRDefault="00240A1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联系电话：</w:t>
            </w:r>
            <w:r w:rsidR="001F30EE">
              <w:rPr>
                <w:rFonts w:ascii="微软雅黑" w:eastAsia="微软雅黑" w:hAnsi="微软雅黑" w:cs="微软雅黑" w:hint="eastAsia"/>
              </w:rPr>
              <w:t>17611125887</w:t>
            </w:r>
            <w:r w:rsidR="00AA6981">
              <w:rPr>
                <w:rFonts w:ascii="微软雅黑" w:eastAsia="微软雅黑" w:hAnsi="微软雅黑" w:cs="微软雅黑"/>
              </w:rPr>
              <w:t xml:space="preserve">         </w:t>
            </w:r>
          </w:p>
          <w:p w14:paraId="490F8100" w14:textId="3D6919AB" w:rsidR="00072BD9" w:rsidRPr="00AA6981" w:rsidRDefault="00044122">
            <w:pPr>
              <w:rPr>
                <w:rFonts w:eastAsia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>本人</w:t>
            </w:r>
            <w:r w:rsidR="00AA6981">
              <w:rPr>
                <w:rFonts w:ascii="微软雅黑" w:eastAsia="微软雅黑" w:hAnsi="微软雅黑" w:cs="微软雅黑" w:hint="eastAsia"/>
              </w:rPr>
              <w:t>技术博客：</w:t>
            </w:r>
            <w:r w:rsidR="00AA6981">
              <w:rPr>
                <w:rFonts w:ascii="微软雅黑" w:eastAsia="微软雅黑" w:hAnsi="微软雅黑" w:cs="微软雅黑"/>
              </w:rPr>
              <w:t xml:space="preserve"> </w:t>
            </w:r>
            <w:hyperlink r:id="rId6" w:history="1">
              <w:r w:rsidR="00AA6981" w:rsidRPr="007077C3">
                <w:rPr>
                  <w:rFonts w:ascii="微软雅黑" w:eastAsia="微软雅黑" w:hAnsi="微软雅黑" w:cs="微软雅黑"/>
                </w:rPr>
                <w:t>https://blog.51cto.com/benchmarking</w:t>
              </w:r>
            </w:hyperlink>
          </w:p>
        </w:tc>
      </w:tr>
      <w:tr w:rsidR="00072BD9" w14:paraId="79CBC1B7" w14:textId="77777777">
        <w:trPr>
          <w:trHeight w:val="474"/>
        </w:trPr>
        <w:tc>
          <w:tcPr>
            <w:tcW w:w="8522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14:paraId="6662DD2C" w14:textId="77777777" w:rsidR="00072BD9" w:rsidRDefault="00240A1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求职意向：</w:t>
            </w:r>
          </w:p>
        </w:tc>
      </w:tr>
      <w:tr w:rsidR="00072BD9" w14:paraId="520CF3B0" w14:textId="77777777">
        <w:trPr>
          <w:trHeight w:val="474"/>
        </w:trPr>
        <w:tc>
          <w:tcPr>
            <w:tcW w:w="8522" w:type="dxa"/>
            <w:gridSpan w:val="2"/>
            <w:tcBorders>
              <w:top w:val="nil"/>
              <w:bottom w:val="nil"/>
            </w:tcBorders>
          </w:tcPr>
          <w:p w14:paraId="18D3766E" w14:textId="4615A003" w:rsidR="00072BD9" w:rsidRDefault="00240A15">
            <w:pPr>
              <w:spacing w:line="288" w:lineRule="auto"/>
              <w:ind w:firstLineChars="200"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期望职业：PHP开发工程师</w:t>
            </w:r>
          </w:p>
          <w:p w14:paraId="037311A3" w14:textId="77777777" w:rsidR="00072BD9" w:rsidRDefault="00240A15">
            <w:pPr>
              <w:spacing w:line="288" w:lineRule="auto"/>
              <w:ind w:firstLineChars="200"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期望月薪：面议</w:t>
            </w:r>
          </w:p>
          <w:p w14:paraId="70784C1D" w14:textId="6E29F209" w:rsidR="00072BD9" w:rsidRDefault="00240A15" w:rsidP="006D5B55">
            <w:pPr>
              <w:spacing w:line="288" w:lineRule="auto"/>
              <w:ind w:leftChars="200" w:left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目前状况：</w:t>
            </w:r>
            <w:r w:rsidR="006D5B55">
              <w:rPr>
                <w:rFonts w:ascii="微软雅黑" w:eastAsia="微软雅黑" w:hAnsi="微软雅黑" w:cs="微软雅黑" w:hint="eastAsia"/>
              </w:rPr>
              <w:t>在职</w:t>
            </w:r>
            <w:r w:rsidR="006D5B55"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072BD9" w14:paraId="05653F73" w14:textId="77777777">
        <w:trPr>
          <w:trHeight w:val="474"/>
        </w:trPr>
        <w:tc>
          <w:tcPr>
            <w:tcW w:w="8522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14:paraId="3D9482A8" w14:textId="77777777" w:rsidR="00072BD9" w:rsidRDefault="00240A1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专业技能：</w:t>
            </w:r>
          </w:p>
        </w:tc>
      </w:tr>
      <w:tr w:rsidR="00072BD9" w14:paraId="3456F830" w14:textId="77777777">
        <w:trPr>
          <w:trHeight w:val="474"/>
        </w:trPr>
        <w:tc>
          <w:tcPr>
            <w:tcW w:w="8522" w:type="dxa"/>
            <w:gridSpan w:val="2"/>
            <w:tcBorders>
              <w:top w:val="nil"/>
              <w:bottom w:val="nil"/>
            </w:tcBorders>
          </w:tcPr>
          <w:p w14:paraId="670DDB40" w14:textId="61506647" w:rsidR="00B00D21" w:rsidRDefault="00522E2F" w:rsidP="00945469">
            <w:pPr>
              <w:spacing w:line="288" w:lineRule="auto"/>
              <w:ind w:firstLine="480"/>
              <w:rPr>
                <w:rFonts w:ascii="微软雅黑" w:eastAsia="微软雅黑" w:hAnsi="微软雅黑" w:cs="微软雅黑"/>
                <w:color w:val="0D0D0D" w:themeColor="text1" w:themeTint="F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精通</w:t>
            </w:r>
            <w:r w:rsidR="00934764">
              <w:rPr>
                <w:rFonts w:ascii="微软雅黑" w:eastAsia="微软雅黑" w:hAnsi="微软雅黑" w:cs="微软雅黑" w:hint="eastAsia"/>
                <w:color w:val="0D0D0D" w:themeColor="text1" w:themeTint="F2"/>
              </w:rPr>
              <w:t xml:space="preserve"> PHP</w:t>
            </w:r>
            <w:r w:rsidR="00B00D21">
              <w:rPr>
                <w:rFonts w:ascii="微软雅黑" w:eastAsia="微软雅黑" w:hAnsi="微软雅黑" w:cs="微软雅黑" w:hint="eastAsia"/>
                <w:color w:val="0D0D0D" w:themeColor="text1" w:themeTint="F2"/>
              </w:rPr>
              <w:t>，熟悉LA/NMP WEB SERVER架构；</w:t>
            </w:r>
          </w:p>
          <w:p w14:paraId="75D0AB81" w14:textId="7332FD6C" w:rsidR="00945469" w:rsidRDefault="00945469" w:rsidP="00945469">
            <w:pPr>
              <w:spacing w:line="288" w:lineRule="auto"/>
              <w:ind w:firstLine="480"/>
              <w:rPr>
                <w:rFonts w:ascii="微软雅黑" w:eastAsia="微软雅黑" w:hAnsi="微软雅黑" w:cs="微软雅黑"/>
                <w:color w:val="0D0D0D" w:themeColor="text1" w:themeTint="F2"/>
              </w:rPr>
            </w:pPr>
            <w:r>
              <w:rPr>
                <w:rFonts w:ascii="微软雅黑" w:eastAsia="微软雅黑" w:hAnsi="微软雅黑" w:cs="微软雅黑" w:hint="eastAsia"/>
                <w:color w:val="0D0D0D" w:themeColor="text1" w:themeTint="F2"/>
              </w:rPr>
              <w:t>熟悉MYSQL</w:t>
            </w:r>
            <w:r w:rsidR="003C24B5">
              <w:rPr>
                <w:rFonts w:ascii="微软雅黑" w:eastAsia="微软雅黑" w:hAnsi="微软雅黑" w:cs="微软雅黑" w:hint="eastAsia"/>
                <w:color w:val="0D0D0D" w:themeColor="text1" w:themeTint="F2"/>
              </w:rPr>
              <w:t>数据库，了解MYSQL</w:t>
            </w:r>
            <w:r>
              <w:rPr>
                <w:rFonts w:ascii="微软雅黑" w:eastAsia="微软雅黑" w:hAnsi="微软雅黑" w:cs="微软雅黑" w:hint="eastAsia"/>
                <w:color w:val="0D0D0D" w:themeColor="text1" w:themeTint="F2"/>
              </w:rPr>
              <w:t>优化</w:t>
            </w:r>
            <w:r w:rsidR="003C24B5">
              <w:rPr>
                <w:rFonts w:ascii="微软雅黑" w:eastAsia="微软雅黑" w:hAnsi="微软雅黑" w:cs="微软雅黑" w:hint="eastAsia"/>
                <w:color w:val="0D0D0D" w:themeColor="text1" w:themeTint="F2"/>
              </w:rPr>
              <w:t>方式方法</w:t>
            </w:r>
          </w:p>
          <w:p w14:paraId="38F8C41B" w14:textId="7D8CA5ED" w:rsidR="00072BD9" w:rsidRPr="00AC01DD" w:rsidRDefault="00AC01DD" w:rsidP="00AC01DD">
            <w:pPr>
              <w:rPr>
                <w:rFonts w:ascii="微软雅黑" w:eastAsia="微软雅黑" w:hAnsi="微软雅黑" w:cs="微软雅黑"/>
                <w:color w:val="000000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 xml:space="preserve">    </w:t>
            </w:r>
            <w:r w:rsidR="00240A15">
              <w:rPr>
                <w:rFonts w:ascii="微软雅黑" w:eastAsia="微软雅黑" w:hAnsi="微软雅黑" w:cs="微软雅黑" w:hint="eastAsia"/>
                <w:color w:val="000000"/>
              </w:rPr>
              <w:t>熟练使用</w:t>
            </w:r>
            <w:proofErr w:type="spellStart"/>
            <w:r w:rsidR="00240A15">
              <w:rPr>
                <w:rFonts w:ascii="微软雅黑" w:eastAsia="微软雅黑" w:hAnsi="微软雅黑" w:cs="微软雅黑" w:hint="eastAsia"/>
                <w:color w:val="000000"/>
              </w:rPr>
              <w:t>Laravel</w:t>
            </w:r>
            <w:proofErr w:type="spellEnd"/>
            <w:r w:rsidR="00240A15">
              <w:rPr>
                <w:rFonts w:ascii="微软雅黑" w:eastAsia="微软雅黑" w:hAnsi="微软雅黑" w:cs="微软雅黑" w:hint="eastAsia"/>
                <w:color w:val="000000"/>
              </w:rPr>
              <w:t>、TP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、</w:t>
            </w:r>
            <w:r w:rsidR="00240A15">
              <w:rPr>
                <w:rFonts w:ascii="微软雅黑" w:eastAsia="微软雅黑" w:hAnsi="微软雅黑" w:cs="微软雅黑" w:hint="eastAsia"/>
                <w:color w:val="000000"/>
              </w:rPr>
              <w:t>CI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P</w:t>
            </w:r>
            <w:r>
              <w:rPr>
                <w:rFonts w:ascii="微软雅黑" w:eastAsia="微软雅黑" w:hAnsi="微软雅黑" w:cs="微软雅黑"/>
                <w:color w:val="000000"/>
              </w:rPr>
              <w:t>halApi</w:t>
            </w:r>
            <w:proofErr w:type="spellEnd"/>
            <w:r w:rsidR="00240A15">
              <w:rPr>
                <w:rFonts w:ascii="微软雅黑" w:eastAsia="微软雅黑" w:hAnsi="微软雅黑" w:cs="微软雅黑" w:hint="eastAsia"/>
                <w:color w:val="000000"/>
              </w:rPr>
              <w:t>等框架</w:t>
            </w:r>
            <w:r w:rsidR="00240A15" w:rsidRPr="00AC01DD">
              <w:rPr>
                <w:rFonts w:ascii="微软雅黑" w:eastAsia="微软雅黑" w:hAnsi="微软雅黑" w:cs="微软雅黑" w:hint="eastAsia"/>
                <w:color w:val="000000"/>
              </w:rPr>
              <w:t>;</w:t>
            </w:r>
          </w:p>
          <w:p w14:paraId="3A8801BF" w14:textId="2F11994B" w:rsidR="00072BD9" w:rsidRDefault="00240A15">
            <w:pPr>
              <w:spacing w:line="288" w:lineRule="auto"/>
              <w:ind w:firstLineChars="200" w:firstLine="48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熟悉Linux</w:t>
            </w:r>
            <w:r w:rsidR="00A453DE">
              <w:rPr>
                <w:rFonts w:ascii="微软雅黑" w:eastAsia="微软雅黑" w:hAnsi="微软雅黑" w:cs="微软雅黑" w:hint="eastAsia"/>
                <w:color w:val="000000"/>
              </w:rPr>
              <w:t>操作</w:t>
            </w:r>
            <w:r w:rsidR="00AC01DD">
              <w:rPr>
                <w:rFonts w:ascii="微软雅黑" w:eastAsia="微软雅黑" w:hAnsi="微软雅黑" w:cs="微软雅黑" w:hint="eastAsia"/>
                <w:color w:val="000000"/>
              </w:rPr>
              <w:t>系统</w:t>
            </w:r>
            <w:r w:rsidR="002D01F3">
              <w:rPr>
                <w:rFonts w:ascii="微软雅黑" w:eastAsia="微软雅黑" w:hAnsi="微软雅黑" w:cs="微软雅黑" w:hint="eastAsia"/>
                <w:color w:val="000000"/>
              </w:rPr>
              <w:t>，</w:t>
            </w:r>
            <w:r w:rsidR="00A453DE">
              <w:rPr>
                <w:rFonts w:ascii="微软雅黑" w:eastAsia="微软雅黑" w:hAnsi="微软雅黑" w:cs="微软雅黑" w:hint="eastAsia"/>
                <w:color w:val="000000"/>
              </w:rPr>
              <w:t>和she</w:t>
            </w:r>
            <w:r w:rsidR="00A453DE">
              <w:rPr>
                <w:rFonts w:ascii="微软雅黑" w:eastAsia="微软雅黑" w:hAnsi="微软雅黑" w:cs="微软雅黑"/>
                <w:color w:val="000000"/>
              </w:rPr>
              <w:t>ll</w:t>
            </w:r>
            <w:r w:rsidR="009E5A64">
              <w:rPr>
                <w:rFonts w:ascii="微软雅黑" w:eastAsia="微软雅黑" w:hAnsi="微软雅黑" w:cs="微软雅黑" w:hint="eastAsia"/>
                <w:color w:val="000000"/>
              </w:rPr>
              <w:t>编程</w:t>
            </w:r>
            <w:r w:rsidR="00A453DE">
              <w:rPr>
                <w:rFonts w:ascii="微软雅黑" w:eastAsia="微软雅黑" w:hAnsi="微软雅黑" w:cs="微软雅黑" w:hint="eastAsia"/>
                <w:color w:val="000000"/>
              </w:rPr>
              <w:t>；</w:t>
            </w:r>
            <w:r w:rsidR="003675F4">
              <w:rPr>
                <w:rFonts w:ascii="微软雅黑" w:eastAsia="微软雅黑" w:hAnsi="微软雅黑" w:cs="微软雅黑"/>
                <w:color w:val="000000"/>
              </w:rPr>
              <w:t xml:space="preserve">  </w:t>
            </w:r>
          </w:p>
          <w:p w14:paraId="49CB0AFF" w14:textId="3ED2C4CD" w:rsidR="00FA2E9B" w:rsidRDefault="00FA2E9B">
            <w:pPr>
              <w:spacing w:line="288" w:lineRule="auto"/>
              <w:ind w:firstLineChars="200" w:firstLine="48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 xml:space="preserve">熟悉 </w:t>
            </w:r>
            <w:r w:rsidRPr="00FA2E9B">
              <w:rPr>
                <w:rFonts w:ascii="微软雅黑" w:eastAsia="微软雅黑" w:hAnsi="微软雅黑" w:cs="微软雅黑"/>
                <w:color w:val="000000"/>
              </w:rPr>
              <w:t>composer</w:t>
            </w:r>
          </w:p>
          <w:p w14:paraId="0EB7D03C" w14:textId="77777777" w:rsidR="00072BD9" w:rsidRDefault="00240A15">
            <w:pPr>
              <w:spacing w:line="288" w:lineRule="auto"/>
              <w:ind w:firstLineChars="200" w:firstLine="480"/>
              <w:rPr>
                <w:rFonts w:ascii="微软雅黑" w:eastAsia="微软雅黑" w:hAnsi="微软雅黑" w:cs="微软雅黑"/>
                <w:color w:val="0D0D0D" w:themeColor="text1" w:themeTint="F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熟悉app接口文档的编写以及代码的编写</w:t>
            </w:r>
            <w:r>
              <w:rPr>
                <w:rFonts w:ascii="微软雅黑" w:eastAsia="微软雅黑" w:hAnsi="微软雅黑" w:cs="微软雅黑" w:hint="eastAsia"/>
                <w:color w:val="0D0D0D" w:themeColor="text1" w:themeTint="F2"/>
              </w:rPr>
              <w:t>;</w:t>
            </w:r>
          </w:p>
          <w:p w14:paraId="3CBC4B17" w14:textId="0F2298BD" w:rsidR="00072BD9" w:rsidRDefault="00240A15">
            <w:pPr>
              <w:spacing w:line="288" w:lineRule="auto"/>
              <w:ind w:firstLineChars="200" w:firstLine="48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熟悉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Svn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版本控制工具</w:t>
            </w:r>
            <w:r>
              <w:rPr>
                <w:rFonts w:ascii="微软雅黑" w:eastAsia="微软雅黑" w:hAnsi="微软雅黑" w:cs="微软雅黑" w:hint="eastAsia"/>
                <w:color w:val="0D0D0D" w:themeColor="text1" w:themeTint="F2"/>
              </w:rPr>
              <w:t>;</w:t>
            </w:r>
          </w:p>
          <w:p w14:paraId="5132A770" w14:textId="5741E6CB" w:rsidR="002D01F3" w:rsidRPr="002D01F3" w:rsidRDefault="00240A15" w:rsidP="002D01F3">
            <w:pPr>
              <w:spacing w:line="288" w:lineRule="auto"/>
              <w:ind w:firstLineChars="200" w:firstLine="480"/>
              <w:rPr>
                <w:rFonts w:ascii="微软雅黑" w:eastAsia="微软雅黑" w:hAnsi="微软雅黑" w:cs="微软雅黑"/>
                <w:color w:val="0D0D0D" w:themeColor="text1" w:themeTint="F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熟悉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memcached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redis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等缓存技术</w:t>
            </w:r>
            <w:r>
              <w:rPr>
                <w:rFonts w:ascii="微软雅黑" w:eastAsia="微软雅黑" w:hAnsi="微软雅黑" w:cs="微软雅黑" w:hint="eastAsia"/>
                <w:color w:val="0D0D0D" w:themeColor="text1" w:themeTint="F2"/>
              </w:rPr>
              <w:t>;</w:t>
            </w:r>
          </w:p>
          <w:p w14:paraId="2E7FFB3D" w14:textId="3AFECC00" w:rsidR="00072BD9" w:rsidRDefault="00AC01DD" w:rsidP="00403F8C">
            <w:pPr>
              <w:spacing w:line="288" w:lineRule="auto"/>
              <w:ind w:firstLineChars="200" w:firstLine="48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熟悉ES6</w:t>
            </w:r>
            <w:r w:rsidR="00403F8C">
              <w:rPr>
                <w:rFonts w:ascii="微软雅黑" w:eastAsia="微软雅黑" w:hAnsi="微软雅黑" w:cs="微软雅黑" w:hint="eastAsia"/>
                <w:color w:val="000000"/>
              </w:rPr>
              <w:t>、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</w:rPr>
              <w:t>Vue</w:t>
            </w:r>
            <w:proofErr w:type="spellEnd"/>
            <w:r w:rsidR="00403F8C">
              <w:rPr>
                <w:rFonts w:ascii="微软雅黑" w:eastAsia="微软雅黑" w:hAnsi="微软雅黑" w:cs="微软雅黑" w:hint="eastAsia"/>
                <w:color w:val="000000"/>
              </w:rPr>
              <w:t>、</w:t>
            </w:r>
            <w:r>
              <w:rPr>
                <w:rFonts w:ascii="微软雅黑" w:eastAsia="微软雅黑" w:hAnsi="微软雅黑" w:cs="微软雅黑"/>
                <w:color w:val="000000"/>
              </w:rPr>
              <w:t>jQuery</w:t>
            </w:r>
            <w:r w:rsidR="00403F8C">
              <w:rPr>
                <w:rFonts w:ascii="微软雅黑" w:eastAsia="微软雅黑" w:hAnsi="微软雅黑" w:cs="微软雅黑"/>
                <w:color w:val="000000"/>
              </w:rPr>
              <w:t xml:space="preserve"> </w:t>
            </w:r>
            <w:r w:rsidR="00403F8C">
              <w:rPr>
                <w:rFonts w:ascii="微软雅黑" w:eastAsia="微软雅黑" w:hAnsi="微软雅黑" w:cs="微软雅黑" w:hint="eastAsia"/>
                <w:color w:val="000000"/>
              </w:rPr>
              <w:t>、</w:t>
            </w:r>
            <w:r w:rsidR="00403F8C">
              <w:rPr>
                <w:rFonts w:ascii="微软雅黑" w:eastAsia="微软雅黑" w:hAnsi="微软雅黑" w:cs="微软雅黑"/>
                <w:color w:val="000000"/>
              </w:rPr>
              <w:t xml:space="preserve">Ajax </w:t>
            </w:r>
            <w:r w:rsidR="00403F8C">
              <w:rPr>
                <w:rFonts w:ascii="微软雅黑" w:eastAsia="微软雅黑" w:hAnsi="微软雅黑" w:cs="微软雅黑" w:hint="eastAsia"/>
                <w:color w:val="000000"/>
              </w:rPr>
              <w:t>、</w:t>
            </w:r>
            <w:proofErr w:type="spellStart"/>
            <w:r w:rsidR="00403F8C">
              <w:rPr>
                <w:rFonts w:ascii="微软雅黑" w:eastAsia="微软雅黑" w:hAnsi="微软雅黑" w:cs="微软雅黑"/>
                <w:color w:val="000000"/>
              </w:rPr>
              <w:t>Css</w:t>
            </w:r>
            <w:proofErr w:type="spellEnd"/>
            <w:r w:rsidR="00403F8C">
              <w:rPr>
                <w:rFonts w:ascii="微软雅黑" w:eastAsia="微软雅黑" w:hAnsi="微软雅黑" w:cs="微软雅黑"/>
                <w:color w:val="000000"/>
              </w:rPr>
              <w:t xml:space="preserve"> </w:t>
            </w:r>
            <w:r w:rsidR="00403F8C">
              <w:rPr>
                <w:rFonts w:ascii="微软雅黑" w:eastAsia="微软雅黑" w:hAnsi="微软雅黑" w:cs="微软雅黑" w:hint="eastAsia"/>
                <w:color w:val="000000"/>
              </w:rPr>
              <w:t>、</w:t>
            </w:r>
            <w:r w:rsidR="00403F8C">
              <w:rPr>
                <w:rFonts w:ascii="微软雅黑" w:eastAsia="微软雅黑" w:hAnsi="微软雅黑" w:cs="微软雅黑"/>
                <w:color w:val="000000"/>
              </w:rPr>
              <w:t xml:space="preserve">HTML </w:t>
            </w:r>
            <w:r w:rsidR="00403F8C">
              <w:rPr>
                <w:rFonts w:ascii="微软雅黑" w:eastAsia="微软雅黑" w:hAnsi="微软雅黑" w:cs="微软雅黑" w:hint="eastAsia"/>
                <w:color w:val="000000"/>
              </w:rPr>
              <w:t>、</w:t>
            </w:r>
            <w:r w:rsidR="00403F8C">
              <w:rPr>
                <w:rFonts w:ascii="微软雅黑" w:eastAsia="微软雅黑" w:hAnsi="微软雅黑" w:cs="微软雅黑"/>
                <w:color w:val="000000"/>
              </w:rPr>
              <w:t>XML</w:t>
            </w:r>
            <w:r w:rsidR="00403F8C">
              <w:rPr>
                <w:rFonts w:ascii="微软雅黑" w:eastAsia="微软雅黑" w:hAnsi="微软雅黑" w:cs="微软雅黑" w:hint="eastAsia"/>
                <w:color w:val="000000"/>
              </w:rPr>
              <w:t>、</w:t>
            </w:r>
            <w:r w:rsidR="00403F8C">
              <w:rPr>
                <w:rFonts w:ascii="微软雅黑" w:eastAsia="微软雅黑" w:hAnsi="微软雅黑" w:cs="微软雅黑"/>
                <w:color w:val="000000"/>
              </w:rPr>
              <w:t>JSON</w:t>
            </w:r>
          </w:p>
          <w:p w14:paraId="34AA248F" w14:textId="50233E76" w:rsidR="00403F8C" w:rsidRDefault="00403F8C" w:rsidP="00403F8C">
            <w:pPr>
              <w:spacing w:line="288" w:lineRule="auto"/>
              <w:ind w:firstLineChars="200" w:firstLine="48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了解 Java</w:t>
            </w:r>
            <w:r w:rsidR="00FE55F8">
              <w:rPr>
                <w:rFonts w:ascii="微软雅黑" w:eastAsia="微软雅黑" w:hAnsi="微软雅黑" w:cs="微软雅黑" w:hint="eastAsia"/>
                <w:color w:val="000000"/>
              </w:rPr>
              <w:t>编程语言及</w:t>
            </w:r>
            <w:r w:rsidRPr="00403F8C">
              <w:rPr>
                <w:rFonts w:ascii="微软雅黑" w:eastAsia="微软雅黑" w:hAnsi="微软雅黑" w:cs="微软雅黑"/>
                <w:color w:val="000000"/>
              </w:rPr>
              <w:t>Struts2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、</w:t>
            </w:r>
            <w:r w:rsidRPr="00403F8C">
              <w:rPr>
                <w:rFonts w:ascii="微软雅黑" w:eastAsia="微软雅黑" w:hAnsi="微软雅黑" w:cs="微软雅黑"/>
                <w:color w:val="000000"/>
              </w:rPr>
              <w:t>hibernate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、</w:t>
            </w:r>
            <w:r w:rsidRPr="00403F8C">
              <w:rPr>
                <w:rFonts w:ascii="微软雅黑" w:eastAsia="微软雅黑" w:hAnsi="微软雅黑" w:cs="微软雅黑"/>
                <w:color w:val="000000"/>
              </w:rPr>
              <w:t>spring</w:t>
            </w:r>
            <w:r w:rsidR="00FE55F8">
              <w:rPr>
                <w:rFonts w:ascii="微软雅黑" w:eastAsia="微软雅黑" w:hAnsi="微软雅黑" w:cs="微软雅黑" w:hint="eastAsia"/>
                <w:color w:val="000000"/>
              </w:rPr>
              <w:t>三大Java框架</w:t>
            </w:r>
          </w:p>
          <w:p w14:paraId="7FFAF5C9" w14:textId="77777777" w:rsidR="00001F4E" w:rsidRDefault="002D01F3" w:rsidP="00D66B5E">
            <w:pPr>
              <w:spacing w:line="288" w:lineRule="auto"/>
              <w:ind w:firstLineChars="200" w:firstLine="48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了解</w:t>
            </w:r>
            <w:hyperlink r:id="rId7" w:tgtFrame="_blank" w:history="1">
              <w:r w:rsidRPr="002D01F3">
                <w:rPr>
                  <w:rFonts w:ascii="微软雅黑" w:eastAsia="微软雅黑" w:hAnsi="微软雅黑" w:cs="微软雅黑"/>
                  <w:color w:val="000000"/>
                </w:rPr>
                <w:t>elasticsearch</w:t>
              </w:r>
            </w:hyperlink>
            <w:r>
              <w:rPr>
                <w:rFonts w:ascii="微软雅黑" w:eastAsia="微软雅黑" w:hAnsi="微软雅黑" w:cs="微软雅黑" w:hint="eastAsia"/>
                <w:color w:val="000000"/>
              </w:rPr>
              <w:t>搜索引擎</w:t>
            </w:r>
          </w:p>
          <w:p w14:paraId="2874D366" w14:textId="77777777" w:rsidR="00522E2F" w:rsidRDefault="00522E2F" w:rsidP="00D66B5E">
            <w:pPr>
              <w:spacing w:line="288" w:lineRule="auto"/>
              <w:ind w:firstLineChars="200" w:firstLine="48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有抗高并发，高可用集群架构搭建经验</w:t>
            </w:r>
          </w:p>
          <w:p w14:paraId="5D983C87" w14:textId="3B78EE6A" w:rsidR="00273F6B" w:rsidRDefault="00273F6B" w:rsidP="00D66B5E">
            <w:pPr>
              <w:spacing w:line="288" w:lineRule="auto"/>
              <w:ind w:firstLineChars="200" w:firstLine="480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072BD9" w14:paraId="3DF26887" w14:textId="77777777">
        <w:trPr>
          <w:trHeight w:val="474"/>
        </w:trPr>
        <w:tc>
          <w:tcPr>
            <w:tcW w:w="8522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14:paraId="077C1305" w14:textId="77777777" w:rsidR="00072BD9" w:rsidRDefault="00240A1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项目经验：</w:t>
            </w:r>
          </w:p>
        </w:tc>
      </w:tr>
      <w:tr w:rsidR="00072BD9" w14:paraId="72819407" w14:textId="77777777">
        <w:trPr>
          <w:trHeight w:val="636"/>
        </w:trPr>
        <w:tc>
          <w:tcPr>
            <w:tcW w:w="8522" w:type="dxa"/>
            <w:gridSpan w:val="2"/>
            <w:tcBorders>
              <w:top w:val="nil"/>
              <w:bottom w:val="nil"/>
            </w:tcBorders>
          </w:tcPr>
          <w:p w14:paraId="17A0E859" w14:textId="4651D37C" w:rsidR="00427DA9" w:rsidRDefault="000608C1" w:rsidP="00427DA9">
            <w:pPr>
              <w:spacing w:line="24" w:lineRule="atLeast"/>
              <w:ind w:leftChars="200" w:left="48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2019</w:t>
            </w:r>
            <w:r w:rsidR="00427DA9">
              <w:rPr>
                <w:rFonts w:ascii="微软雅黑" w:eastAsia="微软雅黑" w:hAnsi="微软雅黑" w:cs="微软雅黑" w:hint="eastAsia"/>
                <w:b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</w:rPr>
              <w:t>03</w:t>
            </w:r>
            <w:r w:rsidR="00427DA9">
              <w:rPr>
                <w:rFonts w:ascii="微软雅黑" w:eastAsia="微软雅黑" w:hAnsi="微软雅黑" w:cs="微软雅黑" w:hint="eastAsia"/>
                <w:b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lang w:bidi="ar"/>
              </w:rPr>
              <w:t>–</w:t>
            </w:r>
            <w:r w:rsidR="00427DA9">
              <w:rPr>
                <w:rFonts w:ascii="Calibri" w:hAnsi="Calibri" w:hint="eastAsia"/>
                <w:b/>
                <w:bCs/>
                <w:color w:val="40404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</w:rPr>
              <w:t>至今</w:t>
            </w:r>
            <w:r w:rsidR="00427DA9">
              <w:rPr>
                <w:rFonts w:ascii="微软雅黑" w:eastAsia="微软雅黑" w:hAnsi="微软雅黑" w:cs="微软雅黑" w:hint="eastAsia"/>
                <w:b/>
                <w:lang w:bidi="ar"/>
              </w:rPr>
              <w:t xml:space="preserve"> | </w:t>
            </w: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>乐成集团</w:t>
            </w:r>
            <w:r w:rsidR="00427DA9">
              <w:rPr>
                <w:rFonts w:ascii="微软雅黑" w:eastAsia="微软雅黑" w:hAnsi="微软雅黑" w:cs="微软雅黑" w:hint="eastAsia"/>
                <w:b/>
                <w:lang w:bidi="ar"/>
              </w:rPr>
              <w:t>|</w:t>
            </w:r>
            <w:r w:rsidR="00473CED">
              <w:rPr>
                <w:rFonts w:ascii="微软雅黑" w:eastAsia="微软雅黑" w:hAnsi="微软雅黑" w:cs="微软雅黑" w:hint="eastAsia"/>
                <w:b/>
                <w:lang w:bidi="ar"/>
              </w:rPr>
              <w:t>PHP高级开发工程师</w:t>
            </w:r>
          </w:p>
          <w:p w14:paraId="12FE67FD" w14:textId="6B6AC32D" w:rsidR="00427DA9" w:rsidRDefault="00756F7B" w:rsidP="00427DA9">
            <w:pPr>
              <w:spacing w:line="24" w:lineRule="atLeast"/>
              <w:ind w:leftChars="200" w:left="480"/>
              <w:rPr>
                <w:rFonts w:ascii="微软雅黑" w:eastAsia="微软雅黑" w:hAnsi="微软雅黑" w:cs="微软雅黑"/>
                <w:b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>工作职责</w:t>
            </w:r>
            <w:r w:rsidR="00427DA9">
              <w:rPr>
                <w:rFonts w:ascii="微软雅黑" w:eastAsia="微软雅黑" w:hAnsi="微软雅黑" w:cs="微软雅黑" w:hint="eastAsia"/>
                <w:b/>
                <w:lang w:bidi="ar"/>
              </w:rPr>
              <w:t>:</w:t>
            </w:r>
          </w:p>
          <w:p w14:paraId="0234DBE1" w14:textId="47D9C523" w:rsidR="004E6569" w:rsidRDefault="009168C1" w:rsidP="004E6569">
            <w:pPr>
              <w:pStyle w:val="a4"/>
              <w:numPr>
                <w:ilvl w:val="0"/>
                <w:numId w:val="8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需求分析撰写技术文档，产品沟通；</w:t>
            </w:r>
          </w:p>
          <w:p w14:paraId="66446123" w14:textId="587B175C" w:rsidR="00164C1F" w:rsidRDefault="009168C1" w:rsidP="004E6569">
            <w:pPr>
              <w:pStyle w:val="a4"/>
              <w:numPr>
                <w:ilvl w:val="0"/>
                <w:numId w:val="8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LAMP环境搭建，添加</w:t>
            </w:r>
            <w:r w:rsidR="00CC404A">
              <w:rPr>
                <w:rFonts w:ascii="微软雅黑" w:eastAsia="微软雅黑" w:hAnsi="微软雅黑" w:cs="微软雅黑" w:hint="eastAsia"/>
                <w:sz w:val="24"/>
              </w:rPr>
              <w:t>PHP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扩展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36ADEBF4" w14:textId="053C133F" w:rsidR="00CC404A" w:rsidRDefault="00CC404A" w:rsidP="004E6569">
            <w:pPr>
              <w:pStyle w:val="a4"/>
              <w:numPr>
                <w:ilvl w:val="0"/>
                <w:numId w:val="8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框架选型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2935FEBE" w14:textId="1C4AF8DE" w:rsidR="00CC404A" w:rsidRDefault="00CC404A" w:rsidP="004E6569">
            <w:pPr>
              <w:pStyle w:val="a4"/>
              <w:numPr>
                <w:ilvl w:val="0"/>
                <w:numId w:val="8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兼职运维的日常工作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103AF500" w14:textId="033A0B55" w:rsidR="00CC404A" w:rsidRDefault="00CC404A" w:rsidP="004E6569">
            <w:pPr>
              <w:pStyle w:val="a4"/>
              <w:numPr>
                <w:ilvl w:val="0"/>
                <w:numId w:val="8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代码编写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17C40B0A" w14:textId="08EF43D8" w:rsidR="00427DA9" w:rsidRPr="00B20591" w:rsidRDefault="00B20591" w:rsidP="00B20591">
            <w:pPr>
              <w:spacing w:line="24" w:lineRule="atLeast"/>
              <w:rPr>
                <w:rFonts w:ascii="微软雅黑" w:eastAsia="微软雅黑" w:hAnsi="微软雅黑" w:cs="微软雅黑"/>
                <w:b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 xml:space="preserve">   </w:t>
            </w:r>
            <w:r w:rsidR="002F5899" w:rsidRPr="00B20591">
              <w:rPr>
                <w:rFonts w:ascii="微软雅黑" w:eastAsia="微软雅黑" w:hAnsi="微软雅黑" w:cs="微软雅黑" w:hint="eastAsia"/>
                <w:b/>
                <w:lang w:bidi="ar"/>
              </w:rPr>
              <w:t>负责项目</w:t>
            </w:r>
            <w:r w:rsidR="00427DA9" w:rsidRPr="00B20591">
              <w:rPr>
                <w:rFonts w:ascii="微软雅黑" w:eastAsia="微软雅黑" w:hAnsi="微软雅黑" w:cs="微软雅黑" w:hint="eastAsia"/>
                <w:b/>
                <w:lang w:bidi="ar"/>
              </w:rPr>
              <w:t>：</w:t>
            </w:r>
          </w:p>
          <w:p w14:paraId="0430B65F" w14:textId="660A57F1" w:rsidR="00DD2A43" w:rsidRPr="00794085" w:rsidRDefault="00794085" w:rsidP="00794085">
            <w:pPr>
              <w:spacing w:line="24" w:lineRule="atLeast"/>
              <w:rPr>
                <w:b/>
              </w:rPr>
            </w:pPr>
            <w:bookmarkStart w:id="0" w:name="OLE_LINK5"/>
            <w:r>
              <w:rPr>
                <w:rFonts w:ascii="微软雅黑" w:eastAsia="微软雅黑" w:hAnsi="微软雅黑" w:cs="微软雅黑" w:hint="eastAsia"/>
              </w:rPr>
              <w:t xml:space="preserve">       </w:t>
            </w:r>
            <w:r w:rsidR="00FA4EF4" w:rsidRPr="00794085">
              <w:rPr>
                <w:rFonts w:ascii="微软雅黑" w:eastAsia="微软雅黑" w:hAnsi="微软雅黑" w:cs="微软雅黑" w:hint="eastAsia"/>
              </w:rPr>
              <w:t>1</w:t>
            </w:r>
            <w:r w:rsidR="006F2061" w:rsidRPr="00794085">
              <w:rPr>
                <w:rFonts w:ascii="微软雅黑" w:eastAsia="微软雅黑" w:hAnsi="微软雅黑" w:cs="微软雅黑" w:hint="eastAsia"/>
              </w:rPr>
              <w:t>．</w:t>
            </w:r>
            <w:r w:rsidR="00B20591" w:rsidRPr="00794085">
              <w:rPr>
                <w:rFonts w:ascii="微软雅黑" w:eastAsia="微软雅黑" w:hAnsi="微软雅黑" w:cs="微软雅黑" w:hint="eastAsia"/>
              </w:rPr>
              <w:t>乐成招聘小程序</w:t>
            </w:r>
            <w:r w:rsidR="000B7753" w:rsidRPr="00794085">
              <w:rPr>
                <w:rFonts w:ascii="微软雅黑" w:eastAsia="微软雅黑" w:hAnsi="微软雅黑" w:cs="微软雅黑" w:hint="eastAsia"/>
              </w:rPr>
              <w:t>（微信搜：乐成招聘）</w:t>
            </w:r>
          </w:p>
          <w:p w14:paraId="4EE51A27" w14:textId="2A81875B" w:rsidR="000B7753" w:rsidRDefault="006F2061" w:rsidP="000B7753">
            <w:pPr>
              <w:pStyle w:val="a4"/>
              <w:spacing w:line="24" w:lineRule="atLeast"/>
              <w:ind w:left="120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  <w:r w:rsidR="004738B9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="0008414D">
              <w:rPr>
                <w:rFonts w:ascii="微软雅黑" w:eastAsia="微软雅黑" w:hAnsi="微软雅黑" w:cs="微软雅黑" w:hint="eastAsia"/>
                <w:sz w:val="24"/>
              </w:rPr>
              <w:t>）</w:t>
            </w:r>
            <w:r w:rsidR="000B7753">
              <w:rPr>
                <w:rFonts w:ascii="微软雅黑" w:eastAsia="微软雅黑" w:hAnsi="微软雅黑" w:cs="微软雅黑" w:hint="eastAsia"/>
                <w:sz w:val="24"/>
              </w:rPr>
              <w:t>前端接口安全策略定制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614B70A5" w14:textId="46327A69" w:rsidR="000B7753" w:rsidRPr="000B7753" w:rsidRDefault="006F2061" w:rsidP="000B7753">
            <w:pPr>
              <w:pStyle w:val="a4"/>
              <w:spacing w:line="24" w:lineRule="atLeast"/>
              <w:ind w:left="120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  <w:r w:rsidR="004738B9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="0008414D">
              <w:rPr>
                <w:rFonts w:ascii="微软雅黑" w:eastAsia="微软雅黑" w:hAnsi="微软雅黑" w:cs="微软雅黑" w:hint="eastAsia"/>
                <w:sz w:val="24"/>
              </w:rPr>
              <w:t>）</w:t>
            </w:r>
            <w:r w:rsidR="000B7753">
              <w:rPr>
                <w:rFonts w:ascii="微软雅黑" w:eastAsia="微软雅黑" w:hAnsi="微软雅黑" w:cs="微软雅黑" w:hint="eastAsia"/>
                <w:sz w:val="24"/>
              </w:rPr>
              <w:t>微信授权登陆</w:t>
            </w:r>
            <w:r w:rsidR="00A07324">
              <w:rPr>
                <w:rFonts w:ascii="微软雅黑" w:eastAsia="微软雅黑" w:hAnsi="微软雅黑" w:cs="微软雅黑" w:hint="eastAsia"/>
                <w:sz w:val="24"/>
              </w:rPr>
              <w:t>代码编写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4D42E188" w14:textId="198EEB82" w:rsidR="000B7753" w:rsidRDefault="006F2061" w:rsidP="009B226C">
            <w:pPr>
              <w:pStyle w:val="a4"/>
              <w:spacing w:line="24" w:lineRule="atLeast"/>
              <w:ind w:left="120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  <w:r w:rsidR="004738B9">
              <w:rPr>
                <w:rFonts w:ascii="微软雅黑" w:eastAsia="微软雅黑" w:hAnsi="微软雅黑" w:cs="微软雅黑" w:hint="eastAsia"/>
                <w:sz w:val="24"/>
              </w:rPr>
              <w:t>3</w:t>
            </w:r>
            <w:r w:rsidR="0008414D">
              <w:rPr>
                <w:rFonts w:ascii="微软雅黑" w:eastAsia="微软雅黑" w:hAnsi="微软雅黑" w:cs="微软雅黑" w:hint="eastAsia"/>
                <w:sz w:val="24"/>
              </w:rPr>
              <w:t>）</w:t>
            </w:r>
            <w:r w:rsidR="00B43C1D">
              <w:rPr>
                <w:rFonts w:ascii="微软雅黑" w:eastAsia="微软雅黑" w:hAnsi="微软雅黑" w:cs="微软雅黑" w:hint="eastAsia"/>
                <w:sz w:val="24"/>
              </w:rPr>
              <w:t>职位</w:t>
            </w:r>
            <w:r w:rsidR="0055311F">
              <w:rPr>
                <w:rFonts w:ascii="微软雅黑" w:eastAsia="微软雅黑" w:hAnsi="微软雅黑" w:cs="微软雅黑" w:hint="eastAsia"/>
                <w:sz w:val="24"/>
              </w:rPr>
              <w:t>条件搜索接口代码编写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3A8DD0FD" w14:textId="1AED9A25" w:rsidR="0055311F" w:rsidRDefault="006F2061" w:rsidP="009B226C">
            <w:pPr>
              <w:pStyle w:val="a4"/>
              <w:spacing w:line="24" w:lineRule="atLeast"/>
              <w:ind w:left="120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  <w:r w:rsidR="004738B9">
              <w:rPr>
                <w:rFonts w:ascii="微软雅黑" w:eastAsia="微软雅黑" w:hAnsi="微软雅黑" w:cs="微软雅黑" w:hint="eastAsia"/>
                <w:sz w:val="24"/>
              </w:rPr>
              <w:t>4</w:t>
            </w:r>
            <w:r w:rsidR="0008414D">
              <w:rPr>
                <w:rFonts w:ascii="微软雅黑" w:eastAsia="微软雅黑" w:hAnsi="微软雅黑" w:cs="微软雅黑" w:hint="eastAsia"/>
                <w:sz w:val="24"/>
              </w:rPr>
              <w:t>）</w:t>
            </w:r>
            <w:r w:rsidR="00256022">
              <w:rPr>
                <w:rFonts w:ascii="微软雅黑" w:eastAsia="微软雅黑" w:hAnsi="微软雅黑" w:cs="微软雅黑" w:hint="eastAsia"/>
                <w:sz w:val="24"/>
              </w:rPr>
              <w:t>简历相关接口</w:t>
            </w:r>
            <w:r w:rsidR="00A07324">
              <w:rPr>
                <w:rFonts w:ascii="微软雅黑" w:eastAsia="微软雅黑" w:hAnsi="微软雅黑" w:cs="微软雅黑" w:hint="eastAsia"/>
                <w:sz w:val="24"/>
              </w:rPr>
              <w:t>代码编写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2F68FF41" w14:textId="283F2E99" w:rsidR="00256022" w:rsidRPr="00256022" w:rsidRDefault="006F2061" w:rsidP="00256022">
            <w:pPr>
              <w:pStyle w:val="a4"/>
              <w:spacing w:line="24" w:lineRule="atLeast"/>
              <w:ind w:left="120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  <w:r w:rsidR="004738B9">
              <w:rPr>
                <w:rFonts w:ascii="微软雅黑" w:eastAsia="微软雅黑" w:hAnsi="微软雅黑" w:cs="微软雅黑" w:hint="eastAsia"/>
                <w:sz w:val="24"/>
              </w:rPr>
              <w:t>5</w:t>
            </w:r>
            <w:r w:rsidR="0008414D">
              <w:rPr>
                <w:rFonts w:ascii="微软雅黑" w:eastAsia="微软雅黑" w:hAnsi="微软雅黑" w:cs="微软雅黑" w:hint="eastAsia"/>
                <w:sz w:val="24"/>
              </w:rPr>
              <w:t>）</w:t>
            </w:r>
            <w:r w:rsidR="00256022">
              <w:rPr>
                <w:rFonts w:ascii="微软雅黑" w:eastAsia="微软雅黑" w:hAnsi="微软雅黑" w:cs="微软雅黑" w:hint="eastAsia"/>
                <w:sz w:val="24"/>
              </w:rPr>
              <w:t>简历投递相关接口</w:t>
            </w:r>
            <w:r w:rsidR="00A07324">
              <w:rPr>
                <w:rFonts w:ascii="微软雅黑" w:eastAsia="微软雅黑" w:hAnsi="微软雅黑" w:cs="微软雅黑" w:hint="eastAsia"/>
                <w:sz w:val="24"/>
              </w:rPr>
              <w:t>代码编写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34A401E5" w14:textId="35DCB695" w:rsidR="00B20591" w:rsidRPr="00FA4EF4" w:rsidRDefault="006F2061" w:rsidP="00794085">
            <w:pPr>
              <w:spacing w:line="24" w:lineRule="atLeast"/>
              <w:rPr>
                <w:rFonts w:asciiTheme="majorHAnsi" w:hAnsiTheme="majorHAnsi" w:cstheme="majorBidi"/>
                <w:sz w:val="32"/>
              </w:rPr>
            </w:pPr>
            <w:r>
              <w:rPr>
                <w:rFonts w:hint="eastAsia"/>
              </w:rPr>
              <w:t xml:space="preserve">   </w:t>
            </w:r>
            <w:r w:rsidRPr="00794085">
              <w:rPr>
                <w:rFonts w:ascii="微软雅黑" w:eastAsia="微软雅黑" w:hAnsi="微软雅黑" w:cs="微软雅黑" w:hint="eastAsia"/>
              </w:rPr>
              <w:t xml:space="preserve">  </w:t>
            </w:r>
            <w:r w:rsidR="00794085">
              <w:rPr>
                <w:rFonts w:ascii="微软雅黑" w:eastAsia="微软雅黑" w:hAnsi="微软雅黑" w:cs="微软雅黑" w:hint="eastAsia"/>
              </w:rPr>
              <w:t xml:space="preserve">  </w:t>
            </w:r>
            <w:r w:rsidR="00FA4EF4" w:rsidRPr="00794085">
              <w:rPr>
                <w:rFonts w:ascii="微软雅黑" w:eastAsia="微软雅黑" w:hAnsi="微软雅黑" w:cs="微软雅黑" w:hint="eastAsia"/>
              </w:rPr>
              <w:t>2</w:t>
            </w:r>
            <w:r w:rsidRPr="00794085">
              <w:rPr>
                <w:rFonts w:ascii="微软雅黑" w:eastAsia="微软雅黑" w:hAnsi="微软雅黑" w:cs="微软雅黑" w:hint="eastAsia"/>
              </w:rPr>
              <w:t>．</w:t>
            </w:r>
            <w:r w:rsidR="00B20591" w:rsidRPr="00794085">
              <w:rPr>
                <w:rFonts w:ascii="微软雅黑" w:eastAsia="微软雅黑" w:hAnsi="微软雅黑" w:cs="微软雅黑" w:hint="eastAsia"/>
              </w:rPr>
              <w:t>乐成招聘管理后台</w:t>
            </w:r>
            <w:r w:rsidR="00F92192" w:rsidRPr="00794085">
              <w:rPr>
                <w:rFonts w:ascii="微软雅黑" w:eastAsia="微软雅黑" w:hAnsi="微软雅黑" w:cs="微软雅黑" w:hint="eastAsia"/>
              </w:rPr>
              <w:t>；</w:t>
            </w:r>
          </w:p>
          <w:p w14:paraId="06C5AADA" w14:textId="1F89120A" w:rsidR="000B7753" w:rsidRPr="000B7753" w:rsidRDefault="006F2061" w:rsidP="000B7753">
            <w:pPr>
              <w:rPr>
                <w:rFonts w:eastAsia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 </w:t>
            </w:r>
            <w:r w:rsidR="000B7753">
              <w:rPr>
                <w:rFonts w:ascii="微软雅黑" w:eastAsia="微软雅黑" w:hAnsi="微软雅黑" w:cs="微软雅黑" w:hint="eastAsia"/>
              </w:rPr>
              <w:t>网址：</w:t>
            </w:r>
            <w:hyperlink r:id="rId8" w:history="1">
              <w:r w:rsidR="000B7753" w:rsidRPr="000B7753">
                <w:rPr>
                  <w:rFonts w:eastAsia="Times New Roman"/>
                  <w:color w:val="0000FF"/>
                  <w:u w:val="single"/>
                </w:rPr>
                <w:t>https://jobs.yuechenggroup.com</w:t>
              </w:r>
            </w:hyperlink>
          </w:p>
          <w:p w14:paraId="6F27CE7A" w14:textId="0D603A55" w:rsidR="000B7753" w:rsidRDefault="006F2061" w:rsidP="000B7753">
            <w:pPr>
              <w:pStyle w:val="a4"/>
              <w:spacing w:line="24" w:lineRule="atLeast"/>
              <w:ind w:left="120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1）</w:t>
            </w:r>
            <w:r w:rsidR="00A07324">
              <w:rPr>
                <w:rFonts w:ascii="微软雅黑" w:eastAsia="微软雅黑" w:hAnsi="微软雅黑" w:cs="微软雅黑" w:hint="eastAsia"/>
                <w:sz w:val="24"/>
              </w:rPr>
              <w:t>用户登陆注册</w:t>
            </w:r>
            <w:r w:rsidR="00B93324">
              <w:rPr>
                <w:rFonts w:ascii="微软雅黑" w:eastAsia="微软雅黑" w:hAnsi="微软雅黑" w:cs="微软雅黑" w:hint="eastAsia"/>
                <w:sz w:val="24"/>
              </w:rPr>
              <w:t>代码编写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5813AEC5" w14:textId="2BFE20FC" w:rsidR="00A07324" w:rsidRDefault="006F2061" w:rsidP="000B7753">
            <w:pPr>
              <w:pStyle w:val="a4"/>
              <w:spacing w:line="24" w:lineRule="atLeast"/>
              <w:ind w:left="120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2）</w:t>
            </w:r>
            <w:r w:rsidR="00A07324">
              <w:rPr>
                <w:rFonts w:ascii="微软雅黑" w:eastAsia="微软雅黑" w:hAnsi="微软雅黑" w:cs="微软雅黑" w:hint="eastAsia"/>
                <w:sz w:val="24"/>
              </w:rPr>
              <w:t>公司管理登陆注册</w:t>
            </w:r>
            <w:r w:rsidR="00B93324">
              <w:rPr>
                <w:rFonts w:ascii="微软雅黑" w:eastAsia="微软雅黑" w:hAnsi="微软雅黑" w:cs="微软雅黑" w:hint="eastAsia"/>
                <w:sz w:val="24"/>
              </w:rPr>
              <w:t>代码编写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24A3616B" w14:textId="073BD8EB" w:rsidR="00A07324" w:rsidRDefault="006F2061" w:rsidP="000B7753">
            <w:pPr>
              <w:pStyle w:val="a4"/>
              <w:spacing w:line="24" w:lineRule="atLeast"/>
              <w:ind w:left="120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3）</w:t>
            </w:r>
            <w:r w:rsidR="00B93324">
              <w:rPr>
                <w:rFonts w:ascii="微软雅黑" w:eastAsia="微软雅黑" w:hAnsi="微软雅黑" w:cs="微软雅黑" w:hint="eastAsia"/>
                <w:sz w:val="24"/>
              </w:rPr>
              <w:t>职位搜索代码编写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67C5F2F3" w14:textId="1BFCB98F" w:rsidR="00B93324" w:rsidRDefault="006F2061" w:rsidP="000B7753">
            <w:pPr>
              <w:pStyle w:val="a4"/>
              <w:spacing w:line="24" w:lineRule="atLeast"/>
              <w:ind w:left="120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4）</w:t>
            </w:r>
            <w:r w:rsidR="00B93324">
              <w:rPr>
                <w:rFonts w:ascii="微软雅黑" w:eastAsia="微软雅黑" w:hAnsi="微软雅黑" w:cs="微软雅黑" w:hint="eastAsia"/>
                <w:sz w:val="24"/>
              </w:rPr>
              <w:t>简历编辑代码编写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466EF87F" w14:textId="1F56C3A6" w:rsidR="00B93324" w:rsidRDefault="006F2061" w:rsidP="000B7753">
            <w:pPr>
              <w:pStyle w:val="a4"/>
              <w:spacing w:line="24" w:lineRule="atLeast"/>
              <w:ind w:left="120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5）</w:t>
            </w:r>
            <w:r w:rsidR="00B93324">
              <w:rPr>
                <w:rFonts w:ascii="微软雅黑" w:eastAsia="微软雅黑" w:hAnsi="微软雅黑" w:cs="微软雅黑" w:hint="eastAsia"/>
                <w:sz w:val="24"/>
              </w:rPr>
              <w:t>公司发布职位，收藏简历，约面试代码编写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168502F3" w14:textId="525DA1C6" w:rsidR="00B93324" w:rsidRDefault="006F2061" w:rsidP="000B7753">
            <w:pPr>
              <w:pStyle w:val="a4"/>
              <w:spacing w:line="24" w:lineRule="atLeast"/>
              <w:ind w:left="120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6) </w:t>
            </w:r>
            <w:r w:rsidR="00B93324">
              <w:rPr>
                <w:rFonts w:ascii="微软雅黑" w:eastAsia="微软雅黑" w:hAnsi="微软雅黑" w:cs="微软雅黑" w:hint="eastAsia"/>
                <w:sz w:val="24"/>
              </w:rPr>
              <w:t>用户简历投递，信息提示代码编写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069C4FB7" w14:textId="1AEB5D0E" w:rsidR="000A27E7" w:rsidRDefault="006F2061" w:rsidP="000B7753">
            <w:pPr>
              <w:pStyle w:val="a4"/>
              <w:spacing w:line="24" w:lineRule="atLeast"/>
              <w:ind w:left="120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7) </w:t>
            </w:r>
            <w:r w:rsidR="000A27E7">
              <w:rPr>
                <w:rFonts w:ascii="微软雅黑" w:eastAsia="微软雅黑" w:hAnsi="微软雅黑" w:cs="微软雅黑" w:hint="eastAsia"/>
                <w:sz w:val="24"/>
              </w:rPr>
              <w:t>对用户及公司用户的管理</w:t>
            </w:r>
            <w:r w:rsidR="00C00A6B">
              <w:rPr>
                <w:rFonts w:ascii="微软雅黑" w:eastAsia="微软雅黑" w:hAnsi="微软雅黑" w:cs="微软雅黑" w:hint="eastAsia"/>
                <w:sz w:val="24"/>
              </w:rPr>
              <w:t>的代码编写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09A4A2B0" w14:textId="6D1411E7" w:rsidR="00954B7F" w:rsidRDefault="006F2061" w:rsidP="000B7753">
            <w:pPr>
              <w:pStyle w:val="a4"/>
              <w:spacing w:line="24" w:lineRule="atLeast"/>
              <w:ind w:left="120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8) </w:t>
            </w:r>
            <w:r w:rsidR="00954B7F">
              <w:rPr>
                <w:rFonts w:ascii="微软雅黑" w:eastAsia="微软雅黑" w:hAnsi="微软雅黑" w:cs="微软雅黑" w:hint="eastAsia"/>
                <w:sz w:val="24"/>
              </w:rPr>
              <w:t>RBAC权限控制</w:t>
            </w:r>
            <w:r w:rsidR="00642FB2">
              <w:rPr>
                <w:rFonts w:ascii="微软雅黑" w:eastAsia="微软雅黑" w:hAnsi="微软雅黑" w:cs="微软雅黑" w:hint="eastAsia"/>
                <w:sz w:val="24"/>
              </w:rPr>
              <w:t>模块代码编写</w:t>
            </w:r>
            <w:r w:rsidR="00FA4EF4">
              <w:rPr>
                <w:rFonts w:ascii="微软雅黑" w:eastAsia="微软雅黑" w:hAnsi="微软雅黑" w:cs="微软雅黑" w:hint="eastAsia"/>
                <w:sz w:val="24"/>
              </w:rPr>
              <w:t>；</w:t>
            </w:r>
          </w:p>
          <w:p w14:paraId="2355A8EF" w14:textId="6F553988" w:rsidR="00F92192" w:rsidRPr="00794085" w:rsidRDefault="006F2061" w:rsidP="00794085">
            <w:pPr>
              <w:spacing w:line="24" w:lineRule="atLeast"/>
              <w:rPr>
                <w:rFonts w:ascii="Microsoft YaHei" w:eastAsia="Microsoft YaHei" w:hAnsi="Microsoft YaHei" w:cstheme="majorBidi"/>
                <w:b/>
              </w:rPr>
            </w:pPr>
            <w:r w:rsidRPr="00794085">
              <w:rPr>
                <w:rFonts w:ascii="Microsoft YaHei" w:eastAsia="Microsoft YaHei" w:hAnsi="Microsoft YaHei" w:hint="eastAsia"/>
                <w:b/>
              </w:rPr>
              <w:t xml:space="preserve">     </w:t>
            </w:r>
            <w:r w:rsidR="00794085" w:rsidRPr="00794085">
              <w:rPr>
                <w:rFonts w:ascii="微软雅黑" w:eastAsia="微软雅黑" w:hAnsi="微软雅黑" w:cs="微软雅黑" w:hint="eastAsia"/>
              </w:rPr>
              <w:t xml:space="preserve"> </w:t>
            </w:r>
            <w:r w:rsidR="00FA4EF4" w:rsidRPr="00794085">
              <w:rPr>
                <w:rFonts w:ascii="微软雅黑" w:eastAsia="微软雅黑" w:hAnsi="微软雅黑" w:cs="微软雅黑" w:hint="eastAsia"/>
              </w:rPr>
              <w:t>3</w:t>
            </w:r>
            <w:r w:rsidRPr="00794085">
              <w:rPr>
                <w:rFonts w:ascii="微软雅黑" w:eastAsia="微软雅黑" w:hAnsi="微软雅黑" w:cs="微软雅黑" w:hint="eastAsia"/>
              </w:rPr>
              <w:t xml:space="preserve">. </w:t>
            </w:r>
            <w:r w:rsidR="00F61D1A" w:rsidRPr="00794085">
              <w:rPr>
                <w:rFonts w:ascii="微软雅黑" w:eastAsia="微软雅黑" w:hAnsi="微软雅黑" w:cs="微软雅黑" w:hint="eastAsia"/>
              </w:rPr>
              <w:t>工单</w:t>
            </w:r>
            <w:r w:rsidR="00F92192" w:rsidRPr="00794085">
              <w:rPr>
                <w:rFonts w:ascii="微软雅黑" w:eastAsia="微软雅黑" w:hAnsi="微软雅黑" w:cs="微软雅黑" w:hint="eastAsia"/>
              </w:rPr>
              <w:t>系统</w:t>
            </w:r>
          </w:p>
          <w:p w14:paraId="37252F50" w14:textId="1A50628C" w:rsidR="007D4B8C" w:rsidRPr="007D4B8C" w:rsidRDefault="007D4B8C" w:rsidP="007D4B8C">
            <w:pPr>
              <w:spacing w:line="24" w:lineRule="atLeast"/>
              <w:ind w:firstLineChars="175" w:firstLine="4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</w:t>
            </w:r>
            <w:r w:rsidRPr="007D4B8C">
              <w:rPr>
                <w:rFonts w:ascii="微软雅黑" w:eastAsia="微软雅黑" w:hAnsi="微软雅黑" w:cs="微软雅黑" w:hint="eastAsia"/>
              </w:rPr>
              <w:t>1</w:t>
            </w:r>
            <w:r w:rsidRPr="007D4B8C">
              <w:rPr>
                <w:rFonts w:ascii="微软雅黑" w:eastAsia="微软雅黑" w:hAnsi="微软雅黑" w:cs="微软雅黑" w:hint="eastAsia"/>
              </w:rPr>
              <w:t>）</w:t>
            </w:r>
            <w:r w:rsidRPr="007D4B8C">
              <w:rPr>
                <w:rFonts w:ascii="微软雅黑" w:eastAsia="微软雅黑" w:hAnsi="微软雅黑" w:cs="微软雅黑" w:hint="eastAsia"/>
              </w:rPr>
              <w:t>需求分析撰写技术方案及评审，产品沟通；</w:t>
            </w:r>
          </w:p>
          <w:p w14:paraId="2894D692" w14:textId="3CBE57C3" w:rsidR="007D4B8C" w:rsidRPr="007D4B8C" w:rsidRDefault="007D4B8C" w:rsidP="007D4B8C">
            <w:pPr>
              <w:spacing w:line="24" w:lineRule="atLeast"/>
              <w:ind w:firstLineChars="175" w:firstLine="4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</w:t>
            </w:r>
            <w:r w:rsidRPr="007D4B8C">
              <w:rPr>
                <w:rFonts w:ascii="微软雅黑" w:eastAsia="微软雅黑" w:hAnsi="微软雅黑" w:cs="微软雅黑" w:hint="eastAsia"/>
              </w:rPr>
              <w:t>2</w:t>
            </w:r>
            <w:r w:rsidRPr="007D4B8C">
              <w:rPr>
                <w:rFonts w:ascii="微软雅黑" w:eastAsia="微软雅黑" w:hAnsi="微软雅黑" w:cs="微软雅黑" w:hint="eastAsia"/>
              </w:rPr>
              <w:t>）</w:t>
            </w:r>
            <w:r w:rsidRPr="007D4B8C">
              <w:rPr>
                <w:rFonts w:ascii="微软雅黑" w:eastAsia="微软雅黑" w:hAnsi="微软雅黑" w:cs="微软雅黑" w:hint="eastAsia"/>
              </w:rPr>
              <w:t xml:space="preserve">服务器搭建，以及性能优化； </w:t>
            </w:r>
          </w:p>
          <w:p w14:paraId="70F875F4" w14:textId="3FAF3762" w:rsidR="007D4B8C" w:rsidRPr="007D4B8C" w:rsidRDefault="007D4B8C" w:rsidP="007D4B8C">
            <w:pPr>
              <w:spacing w:line="24" w:lineRule="atLeast"/>
              <w:ind w:firstLineChars="175" w:firstLine="4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</w:t>
            </w:r>
            <w:r w:rsidRPr="007D4B8C">
              <w:rPr>
                <w:rFonts w:ascii="微软雅黑" w:eastAsia="微软雅黑" w:hAnsi="微软雅黑" w:cs="微软雅黑" w:hint="eastAsia"/>
              </w:rPr>
              <w:t>3</w:t>
            </w:r>
            <w:r w:rsidRPr="007D4B8C">
              <w:rPr>
                <w:rFonts w:ascii="微软雅黑" w:eastAsia="微软雅黑" w:hAnsi="微软雅黑" w:cs="微软雅黑" w:hint="eastAsia"/>
              </w:rPr>
              <w:t>）</w:t>
            </w:r>
            <w:r w:rsidRPr="007D4B8C">
              <w:rPr>
                <w:rFonts w:ascii="微软雅黑" w:eastAsia="微软雅黑" w:hAnsi="微软雅黑" w:cs="微软雅黑" w:hint="eastAsia"/>
              </w:rPr>
              <w:t xml:space="preserve">架构设计，并根据业务发展情况持续优化架构； </w:t>
            </w:r>
          </w:p>
          <w:p w14:paraId="06D20675" w14:textId="3737D828" w:rsidR="007D4B8C" w:rsidRPr="007D4B8C" w:rsidRDefault="007D4B8C" w:rsidP="007D4B8C">
            <w:pPr>
              <w:spacing w:line="24" w:lineRule="atLeas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</w:t>
            </w:r>
            <w:r w:rsidRPr="007D4B8C">
              <w:rPr>
                <w:rFonts w:ascii="微软雅黑" w:eastAsia="微软雅黑" w:hAnsi="微软雅黑" w:cs="微软雅黑" w:hint="eastAsia"/>
              </w:rPr>
              <w:t>4</w:t>
            </w:r>
            <w:r w:rsidRPr="007D4B8C">
              <w:rPr>
                <w:rFonts w:ascii="微软雅黑" w:eastAsia="微软雅黑" w:hAnsi="微软雅黑" w:cs="微软雅黑" w:hint="eastAsia"/>
              </w:rPr>
              <w:t>）</w:t>
            </w:r>
            <w:r w:rsidRPr="007D4B8C">
              <w:rPr>
                <w:rFonts w:ascii="微软雅黑" w:eastAsia="微软雅黑" w:hAnsi="微软雅黑" w:cs="微软雅黑" w:hint="eastAsia"/>
              </w:rPr>
              <w:t xml:space="preserve">核心代码编写； </w:t>
            </w:r>
          </w:p>
          <w:p w14:paraId="424E70E0" w14:textId="208E1261" w:rsidR="007D4B8C" w:rsidRPr="007D4B8C" w:rsidRDefault="007D4B8C" w:rsidP="007D4B8C">
            <w:pPr>
              <w:spacing w:line="24" w:lineRule="atLeas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</w:t>
            </w:r>
            <w:r w:rsidRPr="007D4B8C">
              <w:rPr>
                <w:rFonts w:ascii="微软雅黑" w:eastAsia="微软雅黑" w:hAnsi="微软雅黑" w:cs="微软雅黑" w:hint="eastAsia"/>
              </w:rPr>
              <w:t>5</w:t>
            </w:r>
            <w:r w:rsidRPr="007D4B8C">
              <w:rPr>
                <w:rFonts w:ascii="微软雅黑" w:eastAsia="微软雅黑" w:hAnsi="微软雅黑" w:cs="微软雅黑" w:hint="eastAsia"/>
              </w:rPr>
              <w:t>）</w:t>
            </w:r>
            <w:r w:rsidRPr="007D4B8C">
              <w:rPr>
                <w:rFonts w:ascii="微软雅黑" w:eastAsia="微软雅黑" w:hAnsi="微软雅黑" w:cs="微软雅黑" w:hint="eastAsia"/>
              </w:rPr>
              <w:t xml:space="preserve">数据传输安全策略制定； </w:t>
            </w:r>
          </w:p>
          <w:bookmarkEnd w:id="0"/>
          <w:p w14:paraId="226393C4" w14:textId="0D194412" w:rsidR="00072BD9" w:rsidRDefault="00240A15">
            <w:pPr>
              <w:spacing w:line="24" w:lineRule="atLeast"/>
              <w:ind w:leftChars="200" w:left="48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2</w:t>
            </w:r>
            <w:r w:rsidR="00A512FC">
              <w:rPr>
                <w:rFonts w:ascii="微软雅黑" w:eastAsia="微软雅黑" w:hAnsi="微软雅黑" w:cs="微软雅黑" w:hint="eastAsia"/>
                <w:b/>
              </w:rPr>
              <w:t>017</w:t>
            </w:r>
            <w:r>
              <w:rPr>
                <w:rFonts w:ascii="微软雅黑" w:eastAsia="微软雅黑" w:hAnsi="微软雅黑" w:cs="微软雅黑" w:hint="eastAsia"/>
                <w:b/>
              </w:rPr>
              <w:t>/</w:t>
            </w:r>
            <w:r w:rsidR="00A512FC">
              <w:rPr>
                <w:rFonts w:ascii="微软雅黑" w:eastAsia="微软雅黑" w:hAnsi="微软雅黑" w:cs="微软雅黑" w:hint="eastAsia"/>
                <w:b/>
                <w:lang w:bidi="ar"/>
              </w:rPr>
              <w:t>03</w:t>
            </w:r>
            <w:r w:rsidR="00427DA9">
              <w:rPr>
                <w:rFonts w:ascii="微软雅黑" w:eastAsia="微软雅黑" w:hAnsi="微软雅黑" w:cs="微软雅黑" w:hint="eastAsia"/>
                <w:b/>
                <w:lang w:bidi="ar"/>
              </w:rPr>
              <w:t xml:space="preserve"> --</w:t>
            </w:r>
            <w:r w:rsidR="00427DA9">
              <w:rPr>
                <w:rFonts w:ascii="Calibri" w:hAnsi="Calibri" w:hint="eastAsia"/>
                <w:b/>
                <w:bCs/>
                <w:color w:val="404040"/>
              </w:rPr>
              <w:t xml:space="preserve"> </w:t>
            </w:r>
            <w:r w:rsidR="007842EE">
              <w:rPr>
                <w:rFonts w:ascii="微软雅黑" w:eastAsia="微软雅黑" w:hAnsi="微软雅黑" w:cs="微软雅黑" w:hint="eastAsia"/>
                <w:b/>
              </w:rPr>
              <w:t>2019</w:t>
            </w:r>
            <w:r w:rsidR="00427DA9">
              <w:rPr>
                <w:rFonts w:ascii="微软雅黑" w:eastAsia="微软雅黑" w:hAnsi="微软雅黑" w:cs="微软雅黑" w:hint="eastAsia"/>
                <w:b/>
              </w:rPr>
              <w:t>/</w:t>
            </w:r>
            <w:r w:rsidR="007842EE">
              <w:rPr>
                <w:rFonts w:ascii="微软雅黑" w:eastAsia="微软雅黑" w:hAnsi="微软雅黑" w:cs="微软雅黑" w:hint="eastAsia"/>
                <w:b/>
              </w:rPr>
              <w:t>03</w:t>
            </w: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 xml:space="preserve"> | </w:t>
            </w:r>
            <w:r w:rsidR="007842EE">
              <w:rPr>
                <w:rFonts w:ascii="微软雅黑" w:eastAsia="微软雅黑" w:hAnsi="微软雅黑" w:cs="微软雅黑" w:hint="eastAsia"/>
                <w:b/>
                <w:lang w:bidi="ar"/>
              </w:rPr>
              <w:t>网利宝</w:t>
            </w: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 xml:space="preserve"> | </w:t>
            </w:r>
            <w:r w:rsidR="007842EE">
              <w:rPr>
                <w:rFonts w:ascii="微软雅黑" w:eastAsia="微软雅黑" w:hAnsi="微软雅黑" w:cs="微软雅黑" w:hint="eastAsia"/>
                <w:b/>
              </w:rPr>
              <w:t>技术经理</w:t>
            </w:r>
            <w:r>
              <w:rPr>
                <w:rFonts w:ascii="微软雅黑" w:eastAsia="微软雅黑" w:hAnsi="微软雅黑" w:cs="微软雅黑" w:hint="eastAsia"/>
                <w:b/>
              </w:rPr>
              <w:t xml:space="preserve">  </w:t>
            </w:r>
          </w:p>
          <w:p w14:paraId="61289B78" w14:textId="26E7577C" w:rsidR="00072BD9" w:rsidRDefault="00D7123B">
            <w:pPr>
              <w:spacing w:line="24" w:lineRule="atLeast"/>
              <w:ind w:leftChars="200" w:left="480"/>
              <w:rPr>
                <w:rFonts w:ascii="微软雅黑" w:eastAsia="微软雅黑" w:hAnsi="微软雅黑" w:cs="微软雅黑"/>
                <w:b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>工作职责</w:t>
            </w:r>
            <w:r w:rsidR="00240A15">
              <w:rPr>
                <w:rFonts w:ascii="微软雅黑" w:eastAsia="微软雅黑" w:hAnsi="微软雅黑" w:cs="微软雅黑" w:hint="eastAsia"/>
                <w:b/>
                <w:lang w:bidi="ar"/>
              </w:rPr>
              <w:t>:</w:t>
            </w:r>
          </w:p>
          <w:p w14:paraId="53362496" w14:textId="56355802" w:rsidR="00F645A0" w:rsidRPr="00F645A0" w:rsidRDefault="00557AB8" w:rsidP="00F645A0">
            <w:pPr>
              <w:pStyle w:val="a4"/>
              <w:numPr>
                <w:ilvl w:val="0"/>
                <w:numId w:val="10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需求分析撰写技术文档</w:t>
            </w:r>
            <w:r w:rsidR="00F645A0">
              <w:rPr>
                <w:rFonts w:ascii="微软雅黑" w:eastAsia="微软雅黑" w:hAnsi="微软雅黑" w:cs="微软雅黑" w:hint="eastAsia"/>
                <w:sz w:val="24"/>
              </w:rPr>
              <w:t>，组织技术分享</w:t>
            </w:r>
            <w:r w:rsidR="005A0598">
              <w:rPr>
                <w:rFonts w:ascii="微软雅黑" w:eastAsia="微软雅黑" w:hAnsi="微软雅黑" w:cs="微软雅黑" w:hint="eastAsia"/>
                <w:sz w:val="24"/>
              </w:rPr>
              <w:t>，开周会</w:t>
            </w:r>
            <w:r w:rsidR="003E5B5A">
              <w:rPr>
                <w:rFonts w:ascii="微软雅黑" w:eastAsia="微软雅黑" w:hAnsi="微软雅黑" w:cs="微软雅黑" w:hint="eastAsia"/>
                <w:sz w:val="24"/>
              </w:rPr>
              <w:t>，周报汇总</w:t>
            </w:r>
          </w:p>
          <w:p w14:paraId="6DE13F8E" w14:textId="4F63243D" w:rsidR="00072BD9" w:rsidRDefault="00697C97" w:rsidP="00821B1A">
            <w:pPr>
              <w:pStyle w:val="a4"/>
              <w:numPr>
                <w:ilvl w:val="0"/>
                <w:numId w:val="10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核心代码编写</w:t>
            </w:r>
            <w:r w:rsidR="00AC7B52">
              <w:rPr>
                <w:rFonts w:ascii="微软雅黑" w:eastAsia="微软雅黑" w:hAnsi="微软雅黑" w:cs="微软雅黑" w:hint="eastAsia"/>
                <w:sz w:val="24"/>
              </w:rPr>
              <w:t>，产品验收</w:t>
            </w:r>
          </w:p>
          <w:p w14:paraId="40B71DC8" w14:textId="1AA3EB6C" w:rsidR="005E6576" w:rsidRDefault="004B7946" w:rsidP="00821B1A">
            <w:pPr>
              <w:pStyle w:val="a4"/>
              <w:numPr>
                <w:ilvl w:val="0"/>
                <w:numId w:val="10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接口传输策略设计</w:t>
            </w:r>
          </w:p>
          <w:p w14:paraId="4D630C04" w14:textId="075D69E2" w:rsidR="004B7946" w:rsidRDefault="004B7946" w:rsidP="00821B1A">
            <w:pPr>
              <w:pStyle w:val="a4"/>
              <w:numPr>
                <w:ilvl w:val="0"/>
                <w:numId w:val="10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参与数据修复，及监控策略设计</w:t>
            </w:r>
          </w:p>
          <w:p w14:paraId="0B47A9C5" w14:textId="77777777" w:rsidR="005072BB" w:rsidRDefault="004D74C0" w:rsidP="005072BB">
            <w:pPr>
              <w:spacing w:line="24" w:lineRule="atLeast"/>
              <w:ind w:leftChars="200" w:left="480"/>
              <w:rPr>
                <w:rFonts w:ascii="微软雅黑" w:eastAsia="微软雅黑" w:hAnsi="微软雅黑" w:cs="微软雅黑"/>
                <w:b/>
                <w:bCs/>
              </w:rPr>
            </w:pPr>
            <w:r w:rsidRPr="00B20591">
              <w:rPr>
                <w:rFonts w:ascii="微软雅黑" w:eastAsia="微软雅黑" w:hAnsi="微软雅黑" w:cs="微软雅黑" w:hint="eastAsia"/>
                <w:b/>
                <w:lang w:bidi="ar"/>
              </w:rPr>
              <w:t>负责项目</w:t>
            </w:r>
            <w:r w:rsidR="00240A15">
              <w:rPr>
                <w:rFonts w:ascii="微软雅黑" w:eastAsia="微软雅黑" w:hAnsi="微软雅黑" w:cs="微软雅黑" w:hint="eastAsia"/>
                <w:b/>
                <w:lang w:bidi="ar"/>
              </w:rPr>
              <w:t>：</w:t>
            </w:r>
            <w:bookmarkStart w:id="1" w:name="OLE_LINK3"/>
            <w:bookmarkStart w:id="2" w:name="OLE_LINK4"/>
            <w:r w:rsidR="00794085" w:rsidRPr="005072BB">
              <w:rPr>
                <w:rFonts w:ascii="微软雅黑" w:eastAsia="微软雅黑" w:hAnsi="微软雅黑" w:cs="微软雅黑" w:hint="eastAsia"/>
                <w:b/>
                <w:bCs/>
                <w:kern w:val="2"/>
              </w:rPr>
              <w:t xml:space="preserve">  </w:t>
            </w:r>
            <w:r w:rsidR="005072BB">
              <w:rPr>
                <w:rFonts w:ascii="微软雅黑" w:eastAsia="微软雅黑" w:hAnsi="微软雅黑" w:cs="微软雅黑" w:hint="eastAsia"/>
                <w:b/>
                <w:bCs/>
                <w:kern w:val="2"/>
              </w:rPr>
              <w:t xml:space="preserve">    </w:t>
            </w:r>
          </w:p>
          <w:p w14:paraId="4F80214A" w14:textId="13EAECD3" w:rsidR="0067015A" w:rsidRPr="0067015A" w:rsidRDefault="0067015A" w:rsidP="0067015A">
            <w:pPr>
              <w:pStyle w:val="a4"/>
              <w:numPr>
                <w:ilvl w:val="0"/>
                <w:numId w:val="12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油站项目</w:t>
            </w:r>
            <w:r w:rsidR="00304989">
              <w:rPr>
                <w:rFonts w:ascii="微软雅黑" w:eastAsia="微软雅黑" w:hAnsi="微软雅黑" w:cs="微软雅黑" w:hint="eastAsia"/>
                <w:sz w:val="24"/>
              </w:rPr>
              <w:t>（微信搜公众号：会加油会员服务）</w:t>
            </w:r>
          </w:p>
          <w:p w14:paraId="3F6658A7" w14:textId="14BDCD2E" w:rsidR="00910E14" w:rsidRDefault="00910E14" w:rsidP="00910E14">
            <w:pPr>
              <w:pStyle w:val="a4"/>
              <w:numPr>
                <w:ilvl w:val="0"/>
                <w:numId w:val="13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 w:rsidRPr="00910E14">
              <w:rPr>
                <w:rFonts w:ascii="微软雅黑" w:eastAsia="微软雅黑" w:hAnsi="微软雅黑" w:cs="微软雅黑" w:hint="eastAsia"/>
                <w:sz w:val="24"/>
              </w:rPr>
              <w:t>需求分析撰写技术方案及评审，跨部门产品沟通；</w:t>
            </w:r>
          </w:p>
          <w:p w14:paraId="0EF462DA" w14:textId="77777777" w:rsidR="00910E14" w:rsidRPr="00910E14" w:rsidRDefault="00910E14" w:rsidP="00910E14">
            <w:pPr>
              <w:pStyle w:val="a4"/>
              <w:numPr>
                <w:ilvl w:val="0"/>
                <w:numId w:val="13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 w:rsidRPr="00910E14">
              <w:rPr>
                <w:rFonts w:ascii="微软雅黑" w:eastAsia="微软雅黑" w:hAnsi="微软雅黑" w:cs="微软雅黑" w:hint="eastAsia"/>
                <w:sz w:val="24"/>
              </w:rPr>
              <w:t>服务器搭建，以及性能优化；</w:t>
            </w:r>
          </w:p>
          <w:p w14:paraId="130D391B" w14:textId="77777777" w:rsidR="00E3405E" w:rsidRPr="00E3405E" w:rsidRDefault="00E3405E" w:rsidP="00E3405E">
            <w:pPr>
              <w:pStyle w:val="a4"/>
              <w:numPr>
                <w:ilvl w:val="0"/>
                <w:numId w:val="13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 w:rsidRPr="00E3405E">
              <w:rPr>
                <w:rFonts w:ascii="微软雅黑" w:eastAsia="微软雅黑" w:hAnsi="微软雅黑" w:cs="微软雅黑" w:hint="eastAsia"/>
                <w:sz w:val="24"/>
              </w:rPr>
              <w:t>架构设计，并根据业务发展情况持续优化架构； </w:t>
            </w:r>
          </w:p>
          <w:p w14:paraId="29C4A85B" w14:textId="77777777" w:rsidR="00E3405E" w:rsidRPr="00E3405E" w:rsidRDefault="00E3405E" w:rsidP="00E3405E">
            <w:pPr>
              <w:pStyle w:val="a4"/>
              <w:numPr>
                <w:ilvl w:val="0"/>
                <w:numId w:val="13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 w:rsidRPr="00E3405E">
              <w:rPr>
                <w:rFonts w:ascii="微软雅黑" w:eastAsia="微软雅黑" w:hAnsi="微软雅黑" w:cs="微软雅黑" w:hint="eastAsia"/>
                <w:sz w:val="24"/>
              </w:rPr>
              <w:t>用户模块核心代码编写；</w:t>
            </w:r>
          </w:p>
          <w:p w14:paraId="101752E0" w14:textId="77777777" w:rsidR="00E3405E" w:rsidRPr="00E3405E" w:rsidRDefault="00E3405E" w:rsidP="00E3405E">
            <w:pPr>
              <w:pStyle w:val="a4"/>
              <w:numPr>
                <w:ilvl w:val="0"/>
                <w:numId w:val="13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 w:rsidRPr="00E3405E">
              <w:rPr>
                <w:rFonts w:ascii="微软雅黑" w:eastAsia="微软雅黑" w:hAnsi="微软雅黑" w:cs="微软雅黑" w:hint="eastAsia"/>
                <w:sz w:val="24"/>
              </w:rPr>
              <w:t>数据传输安全策略制定； </w:t>
            </w:r>
          </w:p>
          <w:p w14:paraId="1C50EECE" w14:textId="77777777" w:rsidR="00E3405E" w:rsidRPr="00E3405E" w:rsidRDefault="00E3405E" w:rsidP="00E3405E">
            <w:pPr>
              <w:pStyle w:val="a4"/>
              <w:numPr>
                <w:ilvl w:val="0"/>
                <w:numId w:val="13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 w:rsidRPr="00E3405E">
              <w:rPr>
                <w:rFonts w:ascii="微软雅黑" w:eastAsia="微软雅黑" w:hAnsi="微软雅黑" w:cs="微软雅黑" w:hint="eastAsia"/>
                <w:sz w:val="24"/>
              </w:rPr>
              <w:t>团队建设，组织技术分享；</w:t>
            </w:r>
          </w:p>
          <w:p w14:paraId="2F69DB81" w14:textId="77777777" w:rsidR="00E3405E" w:rsidRPr="00E3405E" w:rsidRDefault="00E3405E" w:rsidP="00E3405E">
            <w:pPr>
              <w:pStyle w:val="a4"/>
              <w:numPr>
                <w:ilvl w:val="0"/>
                <w:numId w:val="13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 w:rsidRPr="00E3405E">
              <w:rPr>
                <w:rFonts w:ascii="微软雅黑" w:eastAsia="微软雅黑" w:hAnsi="微软雅黑" w:cs="微软雅黑" w:hint="eastAsia"/>
                <w:sz w:val="24"/>
              </w:rPr>
              <w:t>与硬件数据交互（打票机）</w:t>
            </w:r>
          </w:p>
          <w:p w14:paraId="3860F93F" w14:textId="559498CF" w:rsidR="00FA4EF4" w:rsidRDefault="00E3405E" w:rsidP="005E6576">
            <w:pPr>
              <w:pStyle w:val="a4"/>
              <w:numPr>
                <w:ilvl w:val="0"/>
                <w:numId w:val="13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</w:t>
            </w:r>
            <w:r w:rsidRPr="00E3405E">
              <w:rPr>
                <w:rFonts w:ascii="微软雅黑" w:eastAsia="微软雅黑" w:hAnsi="微软雅黑" w:cs="微软雅黑" w:hint="eastAsia"/>
                <w:sz w:val="24"/>
              </w:rPr>
              <w:t>支付宝支付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，及退款</w:t>
            </w:r>
            <w:r w:rsidRPr="00E3405E">
              <w:rPr>
                <w:rFonts w:ascii="微软雅黑" w:eastAsia="微软雅黑" w:hAnsi="微软雅黑" w:cs="微软雅黑" w:hint="eastAsia"/>
                <w:sz w:val="24"/>
              </w:rPr>
              <w:t>代码编写</w:t>
            </w:r>
          </w:p>
          <w:p w14:paraId="601F6B5C" w14:textId="6A96D888" w:rsidR="001B3759" w:rsidRDefault="001B3759" w:rsidP="001B3759">
            <w:pPr>
              <w:pStyle w:val="a4"/>
              <w:numPr>
                <w:ilvl w:val="0"/>
                <w:numId w:val="13"/>
              </w:numPr>
              <w:spacing w:line="24" w:lineRule="atLeast"/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充值策略定制及代码实现</w:t>
            </w:r>
          </w:p>
          <w:p w14:paraId="772BEB6E" w14:textId="385AC5FA" w:rsidR="007D4B8C" w:rsidRDefault="007D4B8C" w:rsidP="007D4B8C">
            <w:pPr>
              <w:pStyle w:val="a4"/>
              <w:numPr>
                <w:ilvl w:val="0"/>
                <w:numId w:val="12"/>
              </w:numPr>
              <w:spacing w:line="24" w:lineRule="atLeast"/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7D4B8C">
              <w:rPr>
                <w:rFonts w:ascii="微软雅黑" w:eastAsia="微软雅黑" w:hAnsi="微软雅黑" w:cs="微软雅黑"/>
                <w:sz w:val="24"/>
              </w:rPr>
              <w:t>P2P</w:t>
            </w:r>
            <w:r w:rsidRPr="007D4B8C">
              <w:rPr>
                <w:rFonts w:ascii="微软雅黑" w:eastAsia="微软雅黑" w:hAnsi="微软雅黑" w:cs="微软雅黑" w:hint="eastAsia"/>
                <w:sz w:val="24"/>
              </w:rPr>
              <w:t>平台</w:t>
            </w:r>
          </w:p>
          <w:p w14:paraId="1FD34A63" w14:textId="77777777" w:rsidR="007D4B8C" w:rsidRPr="007D4B8C" w:rsidRDefault="007D4B8C" w:rsidP="007D4B8C">
            <w:pPr>
              <w:pStyle w:val="a4"/>
              <w:numPr>
                <w:ilvl w:val="0"/>
                <w:numId w:val="24"/>
              </w:numPr>
              <w:spacing w:line="24" w:lineRule="atLeast"/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7D4B8C">
              <w:rPr>
                <w:rFonts w:ascii="微软雅黑" w:eastAsia="微软雅黑" w:hAnsi="微软雅黑" w:cs="微软雅黑" w:hint="eastAsia"/>
                <w:sz w:val="24"/>
              </w:rPr>
              <w:t>分析撰写技术文档，组织技术分享，开周会，周报汇总</w:t>
            </w:r>
          </w:p>
          <w:p w14:paraId="2C2FF2D7" w14:textId="77777777" w:rsidR="007D4B8C" w:rsidRPr="007D4B8C" w:rsidRDefault="007D4B8C" w:rsidP="007D4B8C">
            <w:pPr>
              <w:pStyle w:val="a4"/>
              <w:numPr>
                <w:ilvl w:val="0"/>
                <w:numId w:val="24"/>
              </w:numPr>
              <w:spacing w:line="24" w:lineRule="atLeast"/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7D4B8C">
              <w:rPr>
                <w:rFonts w:ascii="微软雅黑" w:eastAsia="微软雅黑" w:hAnsi="微软雅黑" w:cs="微软雅黑" w:hint="eastAsia"/>
                <w:sz w:val="24"/>
              </w:rPr>
              <w:t>用户管理模块代码编写 </w:t>
            </w:r>
          </w:p>
          <w:p w14:paraId="1E268056" w14:textId="77777777" w:rsidR="007D4B8C" w:rsidRPr="007D4B8C" w:rsidRDefault="007D4B8C" w:rsidP="007D4B8C">
            <w:pPr>
              <w:pStyle w:val="a4"/>
              <w:numPr>
                <w:ilvl w:val="0"/>
                <w:numId w:val="24"/>
              </w:numPr>
              <w:spacing w:line="24" w:lineRule="atLeast"/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7D4B8C">
              <w:rPr>
                <w:rFonts w:ascii="微软雅黑" w:eastAsia="微软雅黑" w:hAnsi="微软雅黑" w:cs="微软雅黑" w:hint="eastAsia"/>
                <w:sz w:val="24"/>
              </w:rPr>
              <w:t>优惠券模块代码编写 </w:t>
            </w:r>
          </w:p>
          <w:p w14:paraId="34A3047E" w14:textId="77777777" w:rsidR="007D4B8C" w:rsidRPr="007D4B8C" w:rsidRDefault="007D4B8C" w:rsidP="007D4B8C">
            <w:pPr>
              <w:pStyle w:val="a4"/>
              <w:numPr>
                <w:ilvl w:val="0"/>
                <w:numId w:val="24"/>
              </w:numPr>
              <w:spacing w:line="24" w:lineRule="atLeast"/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7D4B8C">
              <w:rPr>
                <w:rFonts w:ascii="微软雅黑" w:eastAsia="微软雅黑" w:hAnsi="微软雅黑" w:cs="微软雅黑" w:hint="eastAsia"/>
                <w:sz w:val="24"/>
              </w:rPr>
              <w:t>签到模块代码编写 </w:t>
            </w:r>
          </w:p>
          <w:p w14:paraId="3885E4B2" w14:textId="77777777" w:rsidR="007D4B8C" w:rsidRPr="007D4B8C" w:rsidRDefault="007D4B8C" w:rsidP="007D4B8C">
            <w:pPr>
              <w:pStyle w:val="a4"/>
              <w:numPr>
                <w:ilvl w:val="0"/>
                <w:numId w:val="24"/>
              </w:numPr>
              <w:spacing w:line="24" w:lineRule="atLeast"/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7D4B8C">
              <w:rPr>
                <w:rFonts w:ascii="微软雅黑" w:eastAsia="微软雅黑" w:hAnsi="微软雅黑" w:cs="微软雅黑" w:hint="eastAsia"/>
                <w:sz w:val="24"/>
              </w:rPr>
              <w:t>活动模块代码编写 </w:t>
            </w:r>
          </w:p>
          <w:p w14:paraId="791BE06D" w14:textId="77777777" w:rsidR="007D4B8C" w:rsidRPr="007D4B8C" w:rsidRDefault="007D4B8C" w:rsidP="007D4B8C">
            <w:pPr>
              <w:pStyle w:val="a4"/>
              <w:numPr>
                <w:ilvl w:val="0"/>
                <w:numId w:val="24"/>
              </w:numPr>
              <w:spacing w:line="24" w:lineRule="atLeast"/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7D4B8C">
              <w:rPr>
                <w:rFonts w:ascii="微软雅黑" w:eastAsia="微软雅黑" w:hAnsi="微软雅黑" w:cs="微软雅黑" w:hint="eastAsia"/>
                <w:sz w:val="24"/>
              </w:rPr>
              <w:t>用户分享模块代码编写 </w:t>
            </w:r>
          </w:p>
          <w:p w14:paraId="776939B6" w14:textId="77777777" w:rsidR="007D4B8C" w:rsidRPr="007D4B8C" w:rsidRDefault="007D4B8C" w:rsidP="007D4B8C">
            <w:pPr>
              <w:pStyle w:val="a4"/>
              <w:numPr>
                <w:ilvl w:val="0"/>
                <w:numId w:val="24"/>
              </w:numPr>
              <w:spacing w:line="24" w:lineRule="atLeast"/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7D4B8C">
              <w:rPr>
                <w:rFonts w:ascii="微软雅黑" w:eastAsia="微软雅黑" w:hAnsi="微软雅黑" w:cs="微软雅黑" w:hint="eastAsia"/>
                <w:sz w:val="24"/>
              </w:rPr>
              <w:t>用户登陆，注册模块编写 </w:t>
            </w:r>
          </w:p>
          <w:p w14:paraId="03336685" w14:textId="77777777" w:rsidR="007D4B8C" w:rsidRPr="007D4B8C" w:rsidRDefault="007D4B8C" w:rsidP="007D4B8C">
            <w:pPr>
              <w:pStyle w:val="a4"/>
              <w:numPr>
                <w:ilvl w:val="0"/>
                <w:numId w:val="24"/>
              </w:numPr>
              <w:spacing w:line="24" w:lineRule="atLeast"/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7D4B8C">
              <w:rPr>
                <w:rFonts w:ascii="微软雅黑" w:eastAsia="微软雅黑" w:hAnsi="微软雅黑" w:cs="微软雅黑" w:hint="eastAsia"/>
                <w:sz w:val="24"/>
              </w:rPr>
              <w:t>信息模块代码编写【短信，站内信】 </w:t>
            </w:r>
          </w:p>
          <w:p w14:paraId="5BE21953" w14:textId="203ACF61" w:rsidR="007D4B8C" w:rsidRPr="007D4B8C" w:rsidRDefault="007D4B8C" w:rsidP="007D4B8C">
            <w:pPr>
              <w:pStyle w:val="a4"/>
              <w:numPr>
                <w:ilvl w:val="0"/>
                <w:numId w:val="24"/>
              </w:numPr>
              <w:spacing w:line="24" w:lineRule="atLeast"/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7D4B8C">
              <w:rPr>
                <w:rFonts w:ascii="微软雅黑" w:eastAsia="微软雅黑" w:hAnsi="微软雅黑" w:cs="微软雅黑" w:hint="eastAsia"/>
                <w:sz w:val="24"/>
              </w:rPr>
              <w:t>数据接口提供</w:t>
            </w:r>
          </w:p>
          <w:bookmarkEnd w:id="1"/>
          <w:bookmarkEnd w:id="2"/>
          <w:p w14:paraId="5EC50557" w14:textId="6C1E47B4" w:rsidR="00072BD9" w:rsidRDefault="00240A15">
            <w:pPr>
              <w:spacing w:line="24" w:lineRule="atLeast"/>
              <w:ind w:leftChars="200" w:left="480"/>
              <w:rPr>
                <w:rFonts w:ascii="微软雅黑" w:eastAsia="微软雅黑" w:hAnsi="微软雅黑" w:cs="微软雅黑"/>
                <w:b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>2</w:t>
            </w:r>
            <w:r w:rsidR="00103A3F">
              <w:rPr>
                <w:rFonts w:ascii="微软雅黑" w:eastAsia="微软雅黑" w:hAnsi="微软雅黑" w:cs="微软雅黑" w:hint="eastAsia"/>
                <w:b/>
                <w:lang w:bidi="ar"/>
              </w:rPr>
              <w:t>014/07</w:t>
            </w: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 xml:space="preserve"> --</w:t>
            </w:r>
            <w:r>
              <w:rPr>
                <w:rFonts w:ascii="Calibri" w:hAnsi="Calibri" w:hint="eastAsia"/>
                <w:b/>
                <w:bCs/>
                <w:color w:val="404040"/>
              </w:rPr>
              <w:t xml:space="preserve"> </w:t>
            </w:r>
            <w:r w:rsidR="00103A3F">
              <w:rPr>
                <w:rFonts w:ascii="微软雅黑" w:eastAsia="微软雅黑" w:hAnsi="微软雅黑" w:cs="微软雅黑" w:hint="eastAsia"/>
                <w:b/>
              </w:rPr>
              <w:t>2017/03</w:t>
            </w:r>
            <w:r>
              <w:rPr>
                <w:rFonts w:ascii="微软雅黑" w:eastAsia="微软雅黑" w:hAnsi="微软雅黑" w:cs="微软雅黑" w:hint="eastAsia"/>
                <w:b/>
              </w:rPr>
              <w:t xml:space="preserve"> | </w:t>
            </w:r>
            <w:r w:rsidR="00103A3F">
              <w:rPr>
                <w:rFonts w:ascii="微软雅黑" w:eastAsia="微软雅黑" w:hAnsi="微软雅黑" w:cs="微软雅黑" w:hint="eastAsia"/>
                <w:b/>
              </w:rPr>
              <w:t>绿狗网</w:t>
            </w:r>
            <w:r>
              <w:rPr>
                <w:rFonts w:ascii="微软雅黑" w:eastAsia="微软雅黑" w:hAnsi="微软雅黑" w:cs="微软雅黑" w:hint="eastAsia"/>
                <w:b/>
              </w:rPr>
              <w:t xml:space="preserve">| </w:t>
            </w:r>
            <w:r w:rsidR="00103A3F">
              <w:rPr>
                <w:rFonts w:ascii="微软雅黑" w:eastAsia="微软雅黑" w:hAnsi="微软雅黑" w:cs="微软雅黑" w:hint="eastAsia"/>
                <w:b/>
                <w:lang w:bidi="ar"/>
              </w:rPr>
              <w:t>PHP开发工程师</w:t>
            </w:r>
          </w:p>
          <w:p w14:paraId="476AD629" w14:textId="33E06E37" w:rsidR="00072BD9" w:rsidRDefault="00B111FF">
            <w:pPr>
              <w:spacing w:line="24" w:lineRule="atLeast"/>
              <w:ind w:leftChars="200" w:left="480"/>
              <w:rPr>
                <w:rFonts w:ascii="微软雅黑" w:eastAsia="微软雅黑" w:hAnsi="微软雅黑" w:cs="微软雅黑"/>
                <w:b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>工作职责</w:t>
            </w:r>
            <w:r w:rsidR="00240A15">
              <w:rPr>
                <w:rFonts w:ascii="微软雅黑" w:eastAsia="微软雅黑" w:hAnsi="微软雅黑" w:cs="微软雅黑" w:hint="eastAsia"/>
                <w:b/>
                <w:lang w:bidi="ar"/>
              </w:rPr>
              <w:t>:</w:t>
            </w:r>
          </w:p>
          <w:p w14:paraId="0E336B17" w14:textId="105F68EB" w:rsidR="00674F78" w:rsidRDefault="00FE57D0" w:rsidP="00674F78">
            <w:pPr>
              <w:pStyle w:val="a4"/>
              <w:numPr>
                <w:ilvl w:val="0"/>
                <w:numId w:val="17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</w:t>
            </w:r>
            <w:r w:rsidR="00674F78">
              <w:rPr>
                <w:rFonts w:ascii="微软雅黑" w:eastAsia="微软雅黑" w:hAnsi="微软雅黑" w:cs="微软雅黑" w:hint="eastAsia"/>
                <w:sz w:val="24"/>
              </w:rPr>
              <w:t>需求分析</w:t>
            </w:r>
          </w:p>
          <w:p w14:paraId="7B8E32EB" w14:textId="0F8028FF" w:rsidR="00674F78" w:rsidRDefault="00674F78" w:rsidP="00674F78">
            <w:pPr>
              <w:pStyle w:val="a4"/>
              <w:numPr>
                <w:ilvl w:val="0"/>
                <w:numId w:val="17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PHP</w:t>
            </w:r>
            <w:r w:rsidR="00FE57D0">
              <w:rPr>
                <w:rFonts w:ascii="微软雅黑" w:eastAsia="微软雅黑" w:hAnsi="微软雅黑" w:cs="微软雅黑" w:hint="eastAsia"/>
                <w:sz w:val="24"/>
              </w:rPr>
              <w:t xml:space="preserve">SDK设计，技术文档撰写 </w:t>
            </w:r>
          </w:p>
          <w:p w14:paraId="52F12C9A" w14:textId="0F70CE05" w:rsidR="00674F78" w:rsidRDefault="00FE57D0" w:rsidP="00674F78">
            <w:pPr>
              <w:pStyle w:val="a4"/>
              <w:numPr>
                <w:ilvl w:val="0"/>
                <w:numId w:val="17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模块设计</w:t>
            </w:r>
            <w:r>
              <w:rPr>
                <w:rFonts w:ascii="微软雅黑" w:eastAsia="微软雅黑" w:hAnsi="微软雅黑" w:cs="微软雅黑"/>
                <w:sz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核心代码编写</w:t>
            </w:r>
            <w:r>
              <w:rPr>
                <w:rFonts w:ascii="微软雅黑" w:eastAsia="微软雅黑" w:hAnsi="微软雅黑" w:cs="微软雅黑"/>
                <w:sz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参与产品测试工作</w:t>
            </w:r>
          </w:p>
          <w:p w14:paraId="40CBB744" w14:textId="714F14EB" w:rsidR="00674F78" w:rsidRDefault="00674F78" w:rsidP="00674F78">
            <w:pPr>
              <w:pStyle w:val="a4"/>
              <w:numPr>
                <w:ilvl w:val="0"/>
                <w:numId w:val="17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合同</w:t>
            </w:r>
            <w:r w:rsidR="00464D02">
              <w:rPr>
                <w:rFonts w:ascii="微软雅黑" w:eastAsia="微软雅黑" w:hAnsi="微软雅黑" w:cs="微软雅黑" w:hint="eastAsia"/>
                <w:sz w:val="24"/>
              </w:rPr>
              <w:t>及合同附件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备份</w:t>
            </w:r>
            <w:r w:rsidR="004C710D">
              <w:rPr>
                <w:rFonts w:ascii="微软雅黑" w:eastAsia="微软雅黑" w:hAnsi="微软雅黑" w:cs="微软雅黑" w:hint="eastAsia"/>
                <w:sz w:val="24"/>
              </w:rPr>
              <w:t>，备份策略设计，shel</w:t>
            </w:r>
            <w:r w:rsidR="004C710D">
              <w:rPr>
                <w:rFonts w:ascii="微软雅黑" w:eastAsia="微软雅黑" w:hAnsi="微软雅黑" w:cs="微软雅黑"/>
                <w:sz w:val="24"/>
              </w:rPr>
              <w:t>l</w:t>
            </w:r>
            <w:r w:rsidR="004C710D">
              <w:rPr>
                <w:rFonts w:ascii="微软雅黑" w:eastAsia="微软雅黑" w:hAnsi="微软雅黑" w:cs="微软雅黑" w:hint="eastAsia"/>
                <w:sz w:val="24"/>
              </w:rPr>
              <w:t>编写</w:t>
            </w:r>
          </w:p>
          <w:p w14:paraId="2BF0C039" w14:textId="371199A3" w:rsidR="00D54AFA" w:rsidRDefault="00D54AFA" w:rsidP="00674F78">
            <w:pPr>
              <w:pStyle w:val="a4"/>
              <w:numPr>
                <w:ilvl w:val="0"/>
                <w:numId w:val="17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支付相关代码编写</w:t>
            </w:r>
          </w:p>
          <w:p w14:paraId="62A8872E" w14:textId="6C745CCB" w:rsidR="00072BD9" w:rsidRDefault="00B111FF">
            <w:pPr>
              <w:spacing w:line="24" w:lineRule="atLeast"/>
              <w:ind w:leftChars="200" w:left="48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>负责项目</w:t>
            </w:r>
            <w:r w:rsidR="00240A15">
              <w:rPr>
                <w:rFonts w:ascii="微软雅黑" w:eastAsia="微软雅黑" w:hAnsi="微软雅黑" w:cs="微软雅黑" w:hint="eastAsia"/>
                <w:b/>
                <w:lang w:bidi="ar"/>
              </w:rPr>
              <w:t>：</w:t>
            </w:r>
          </w:p>
          <w:p w14:paraId="2502E750" w14:textId="0D121811" w:rsidR="00F43993" w:rsidRDefault="00F43993" w:rsidP="00763CB0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 w:rsidRPr="00763CB0">
              <w:rPr>
                <w:rFonts w:ascii="微软雅黑" w:eastAsia="微软雅黑" w:hAnsi="微软雅黑" w:cs="微软雅黑" w:hint="eastAsia"/>
                <w:sz w:val="24"/>
              </w:rPr>
              <w:t>签多多</w:t>
            </w:r>
          </w:p>
          <w:p w14:paraId="215A58E8" w14:textId="15376E44" w:rsidR="00763CB0" w:rsidRDefault="003D02E2" w:rsidP="00763CB0">
            <w:pPr>
              <w:rPr>
                <w:rFonts w:eastAsia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 </w:t>
            </w:r>
            <w:r w:rsidR="00763CB0">
              <w:rPr>
                <w:rFonts w:ascii="微软雅黑" w:eastAsia="微软雅黑" w:hAnsi="微软雅黑" w:cs="微软雅黑" w:hint="eastAsia"/>
              </w:rPr>
              <w:t>网址：</w:t>
            </w:r>
            <w:r w:rsidR="00763CB0" w:rsidRPr="00763CB0">
              <w:rPr>
                <w:rFonts w:eastAsia="Times New Roman"/>
              </w:rPr>
              <w:t>https://www.qiandd.com/</w:t>
            </w:r>
          </w:p>
          <w:p w14:paraId="72CE9910" w14:textId="3AD87262" w:rsidR="003D02E2" w:rsidRPr="003D02E2" w:rsidRDefault="003D02E2" w:rsidP="003D02E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3D02E2">
              <w:rPr>
                <w:rFonts w:ascii="微软雅黑" w:eastAsia="微软雅黑" w:hAnsi="微软雅黑" w:cs="微软雅黑" w:hint="eastAsia"/>
                <w:sz w:val="24"/>
              </w:rPr>
              <w:t xml:space="preserve">需求分析及对接 </w:t>
            </w:r>
            <w:bookmarkStart w:id="3" w:name="_GoBack"/>
            <w:bookmarkEnd w:id="3"/>
          </w:p>
          <w:p w14:paraId="3ABB0096" w14:textId="77777777" w:rsidR="003D02E2" w:rsidRPr="003D02E2" w:rsidRDefault="003D02E2" w:rsidP="003D02E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3D02E2">
              <w:rPr>
                <w:rFonts w:ascii="微软雅黑" w:eastAsia="微软雅黑" w:hAnsi="微软雅黑" w:cs="微软雅黑" w:hint="eastAsia"/>
                <w:sz w:val="24"/>
              </w:rPr>
              <w:t xml:space="preserve">合作公司权限模块开发 </w:t>
            </w:r>
          </w:p>
          <w:p w14:paraId="29270511" w14:textId="77777777" w:rsidR="003D02E2" w:rsidRPr="003D02E2" w:rsidRDefault="003D02E2" w:rsidP="003D02E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3D02E2">
              <w:rPr>
                <w:rFonts w:ascii="微软雅黑" w:eastAsia="微软雅黑" w:hAnsi="微软雅黑" w:cs="微软雅黑" w:hint="eastAsia"/>
                <w:sz w:val="24"/>
              </w:rPr>
              <w:t xml:space="preserve">站内管理员权限开发 </w:t>
            </w:r>
          </w:p>
          <w:p w14:paraId="14C1E80D" w14:textId="77777777" w:rsidR="003D02E2" w:rsidRPr="003D02E2" w:rsidRDefault="003D02E2" w:rsidP="003D02E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3D02E2">
              <w:rPr>
                <w:rFonts w:ascii="微软雅黑" w:eastAsia="微软雅黑" w:hAnsi="微软雅黑" w:cs="微软雅黑" w:hint="eastAsia"/>
                <w:sz w:val="24"/>
              </w:rPr>
              <w:t xml:space="preserve">电子合同管理模块开发 </w:t>
            </w:r>
          </w:p>
          <w:p w14:paraId="585EC43F" w14:textId="77777777" w:rsidR="003D02E2" w:rsidRPr="003D02E2" w:rsidRDefault="003D02E2" w:rsidP="003D02E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3D02E2">
              <w:rPr>
                <w:rFonts w:ascii="微软雅黑" w:eastAsia="微软雅黑" w:hAnsi="微软雅黑" w:cs="微软雅黑" w:hint="eastAsia"/>
                <w:sz w:val="24"/>
              </w:rPr>
              <w:t xml:space="preserve">传输电子合同加密安全模块构建及开发 </w:t>
            </w:r>
          </w:p>
          <w:p w14:paraId="14560267" w14:textId="77777777" w:rsidR="003D02E2" w:rsidRPr="003D02E2" w:rsidRDefault="003D02E2" w:rsidP="003D02E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3D02E2">
              <w:rPr>
                <w:rFonts w:ascii="微软雅黑" w:eastAsia="微软雅黑" w:hAnsi="微软雅黑" w:cs="微软雅黑" w:hint="eastAsia"/>
                <w:sz w:val="24"/>
              </w:rPr>
              <w:t>电子合同备份及</w:t>
            </w:r>
            <w:proofErr w:type="spellStart"/>
            <w:r w:rsidRPr="003D02E2">
              <w:rPr>
                <w:rFonts w:ascii="微软雅黑" w:eastAsia="微软雅黑" w:hAnsi="微软雅黑" w:cs="微软雅黑" w:hint="eastAsia"/>
                <w:sz w:val="24"/>
              </w:rPr>
              <w:t>mysql</w:t>
            </w:r>
            <w:proofErr w:type="spellEnd"/>
            <w:r w:rsidRPr="003D02E2">
              <w:rPr>
                <w:rFonts w:ascii="微软雅黑" w:eastAsia="微软雅黑" w:hAnsi="微软雅黑" w:cs="微软雅黑" w:hint="eastAsia"/>
                <w:sz w:val="24"/>
              </w:rPr>
              <w:t xml:space="preserve">备份 </w:t>
            </w:r>
          </w:p>
          <w:p w14:paraId="71F520C8" w14:textId="60156B76" w:rsidR="003D02E2" w:rsidRPr="003D02E2" w:rsidRDefault="003D02E2" w:rsidP="003D02E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3D02E2">
              <w:rPr>
                <w:rFonts w:ascii="微软雅黑" w:eastAsia="微软雅黑" w:hAnsi="微软雅黑" w:cs="微软雅黑" w:hint="eastAsia"/>
                <w:sz w:val="24"/>
              </w:rPr>
              <w:t>管理员操作日志模块开发</w:t>
            </w:r>
          </w:p>
          <w:p w14:paraId="69BF939C" w14:textId="77777777" w:rsidR="003D02E2" w:rsidRPr="003D02E2" w:rsidRDefault="003D02E2" w:rsidP="003D02E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3D02E2">
              <w:rPr>
                <w:rFonts w:ascii="微软雅黑" w:eastAsia="微软雅黑" w:hAnsi="微软雅黑" w:cs="微软雅黑" w:hint="eastAsia"/>
                <w:sz w:val="24"/>
              </w:rPr>
              <w:t xml:space="preserve">PHPSDK设计，技术文档撰写 </w:t>
            </w:r>
          </w:p>
          <w:p w14:paraId="42D6537A" w14:textId="758EABB3" w:rsidR="003D02E2" w:rsidRPr="003D02E2" w:rsidRDefault="003D02E2" w:rsidP="003D02E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</w:rPr>
            </w:pPr>
            <w:r w:rsidRPr="003D02E2">
              <w:rPr>
                <w:rFonts w:ascii="微软雅黑" w:eastAsia="微软雅黑" w:hAnsi="微软雅黑" w:cs="微软雅黑" w:hint="eastAsia"/>
                <w:sz w:val="24"/>
              </w:rPr>
              <w:t>支付模块</w:t>
            </w:r>
          </w:p>
          <w:p w14:paraId="61FA5A39" w14:textId="098A226B" w:rsidR="004B7946" w:rsidRDefault="004B7946" w:rsidP="004B794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2</w:t>
            </w:r>
            <w:r w:rsidR="0063257D">
              <w:rPr>
                <w:rFonts w:ascii="微软雅黑" w:eastAsia="微软雅黑" w:hAnsi="微软雅黑" w:cs="微软雅黑" w:hint="eastAsia"/>
              </w:rPr>
              <w:t>．绿狗网</w:t>
            </w:r>
          </w:p>
          <w:p w14:paraId="02FCD0D0" w14:textId="4FD324DE" w:rsidR="00A82B4A" w:rsidRDefault="00A82B4A" w:rsidP="00A82B4A">
            <w:pPr>
              <w:rPr>
                <w:rFonts w:eastAsia="Times New Roman"/>
              </w:rPr>
            </w:pPr>
            <w:r>
              <w:rPr>
                <w:rFonts w:ascii="微软雅黑" w:eastAsia="微软雅黑" w:hAnsi="微软雅黑" w:cs="微软雅黑"/>
              </w:rPr>
              <w:t xml:space="preserve">             </w:t>
            </w:r>
            <w:r>
              <w:rPr>
                <w:rFonts w:ascii="微软雅黑" w:eastAsia="微软雅黑" w:hAnsi="微软雅黑" w:cs="微软雅黑" w:hint="eastAsia"/>
              </w:rPr>
              <w:t>网址：</w:t>
            </w:r>
            <w:r w:rsidRPr="0055533E">
              <w:rPr>
                <w:rFonts w:eastAsia="Times New Roman"/>
              </w:rPr>
              <w:t>http://www.lvgou.com/</w:t>
            </w:r>
          </w:p>
          <w:p w14:paraId="515B743F" w14:textId="57723269" w:rsidR="00A82B4A" w:rsidRDefault="002274FA" w:rsidP="002274FA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 w:rsidRPr="002274FA">
              <w:rPr>
                <w:rFonts w:ascii="微软雅黑" w:eastAsia="微软雅黑" w:hAnsi="微软雅黑" w:cs="微软雅黑" w:hint="eastAsia"/>
                <w:sz w:val="24"/>
              </w:rPr>
              <w:t>需求</w:t>
            </w:r>
            <w:r w:rsidR="00417154" w:rsidRPr="002274FA">
              <w:rPr>
                <w:rFonts w:ascii="微软雅黑" w:eastAsia="微软雅黑" w:hAnsi="微软雅黑" w:cs="微软雅黑" w:hint="eastAsia"/>
                <w:sz w:val="24"/>
              </w:rPr>
              <w:t>分析</w:t>
            </w:r>
          </w:p>
          <w:p w14:paraId="6F9C1950" w14:textId="5D644C4E" w:rsidR="002274FA" w:rsidRDefault="002274FA" w:rsidP="002274FA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律师派单模块代码编写</w:t>
            </w:r>
          </w:p>
          <w:p w14:paraId="6BD03A41" w14:textId="419E61FB" w:rsidR="002274FA" w:rsidRDefault="002274FA" w:rsidP="002274FA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订单及支付模块开发</w:t>
            </w:r>
          </w:p>
          <w:p w14:paraId="7421B96A" w14:textId="587C1C96" w:rsidR="002274FA" w:rsidRDefault="002274FA" w:rsidP="002274FA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用户模块开发</w:t>
            </w:r>
          </w:p>
          <w:p w14:paraId="1357276F" w14:textId="7E29697D" w:rsidR="0063257D" w:rsidRPr="006963E5" w:rsidRDefault="002274FA" w:rsidP="004B7946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潜在客户管理模块开发</w:t>
            </w:r>
          </w:p>
          <w:p w14:paraId="374C61D4" w14:textId="0D8A2ED3" w:rsidR="00072BD9" w:rsidRDefault="00240A15">
            <w:pPr>
              <w:spacing w:line="24" w:lineRule="atLeast"/>
              <w:ind w:leftChars="200" w:left="480"/>
              <w:rPr>
                <w:rFonts w:ascii="微软雅黑" w:eastAsia="微软雅黑" w:hAnsi="微软雅黑" w:cs="微软雅黑"/>
                <w:b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>2</w:t>
            </w:r>
            <w:r w:rsidR="006963E5">
              <w:rPr>
                <w:rFonts w:ascii="微软雅黑" w:eastAsia="微软雅黑" w:hAnsi="微软雅黑" w:cs="微软雅黑" w:hint="eastAsia"/>
                <w:b/>
                <w:lang w:bidi="ar"/>
              </w:rPr>
              <w:t>011/7</w:t>
            </w: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 xml:space="preserve"> -- </w:t>
            </w:r>
            <w:r>
              <w:rPr>
                <w:rFonts w:ascii="微软雅黑" w:eastAsia="微软雅黑" w:hAnsi="微软雅黑" w:cs="微软雅黑" w:hint="eastAsia"/>
                <w:b/>
              </w:rPr>
              <w:t>2014.7 |</w:t>
            </w: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 xml:space="preserve"> </w:t>
            </w:r>
            <w:r w:rsidR="006963E5">
              <w:rPr>
                <w:rFonts w:ascii="微软雅黑" w:eastAsia="微软雅黑" w:hAnsi="微软雅黑" w:cs="微软雅黑" w:hint="eastAsia"/>
                <w:b/>
                <w:lang w:bidi="ar"/>
              </w:rPr>
              <w:t>中金在线</w:t>
            </w: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>|</w:t>
            </w:r>
            <w:r>
              <w:rPr>
                <w:rFonts w:ascii="微软雅黑" w:eastAsia="微软雅黑" w:hAnsi="微软雅黑" w:cs="微软雅黑" w:hint="eastAsia"/>
                <w:b/>
              </w:rPr>
              <w:t xml:space="preserve"> </w:t>
            </w:r>
            <w:r w:rsidR="006963E5">
              <w:rPr>
                <w:rFonts w:ascii="微软雅黑" w:eastAsia="微软雅黑" w:hAnsi="微软雅黑" w:cs="微软雅黑" w:hint="eastAsia"/>
                <w:b/>
                <w:lang w:bidi="ar"/>
              </w:rPr>
              <w:t>PHP开发工程师</w:t>
            </w:r>
          </w:p>
          <w:p w14:paraId="0851DF3B" w14:textId="4368394A" w:rsidR="00072BD9" w:rsidRDefault="00941D75">
            <w:pPr>
              <w:spacing w:line="24" w:lineRule="atLeast"/>
              <w:ind w:leftChars="200" w:left="480"/>
              <w:rPr>
                <w:rFonts w:ascii="微软雅黑" w:eastAsia="微软雅黑" w:hAnsi="微软雅黑" w:cs="微软雅黑"/>
                <w:b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>工作指责</w:t>
            </w:r>
            <w:r w:rsidR="00240A15">
              <w:rPr>
                <w:rFonts w:ascii="微软雅黑" w:eastAsia="微软雅黑" w:hAnsi="微软雅黑" w:cs="微软雅黑" w:hint="eastAsia"/>
                <w:b/>
                <w:lang w:bidi="ar"/>
              </w:rPr>
              <w:t>:</w:t>
            </w:r>
          </w:p>
          <w:p w14:paraId="47ED8C69" w14:textId="69E27077" w:rsidR="00072BD9" w:rsidRDefault="00B443E2" w:rsidP="00150B19">
            <w:pPr>
              <w:pStyle w:val="a4"/>
              <w:numPr>
                <w:ilvl w:val="0"/>
                <w:numId w:val="20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bCs/>
                <w:sz w:val="24"/>
                <w:lang w:bidi="ar"/>
              </w:rPr>
            </w:pPr>
            <w:r w:rsidRPr="00B443E2">
              <w:rPr>
                <w:rFonts w:ascii="微软雅黑" w:eastAsia="微软雅黑" w:hAnsi="微软雅黑" w:cs="微软雅黑" w:hint="eastAsia"/>
                <w:bCs/>
                <w:sz w:val="24"/>
                <w:lang w:bidi="ar"/>
              </w:rPr>
              <w:t>需求调研、整理、分析及确认，撰写需求文档；</w:t>
            </w:r>
          </w:p>
          <w:p w14:paraId="29BCF849" w14:textId="7CA72B07" w:rsidR="00150B19" w:rsidRDefault="00B443E2" w:rsidP="00150B19">
            <w:pPr>
              <w:pStyle w:val="a4"/>
              <w:numPr>
                <w:ilvl w:val="0"/>
                <w:numId w:val="20"/>
              </w:numPr>
              <w:spacing w:line="24" w:lineRule="atLeast"/>
              <w:ind w:firstLineChars="0"/>
              <w:rPr>
                <w:rFonts w:ascii="微软雅黑" w:eastAsia="微软雅黑" w:hAnsi="微软雅黑" w:cs="微软雅黑" w:hint="eastAsia"/>
                <w:bCs/>
                <w:sz w:val="24"/>
                <w:lang w:bidi="ar"/>
              </w:rPr>
            </w:pPr>
            <w:r w:rsidRPr="00B443E2">
              <w:rPr>
                <w:rFonts w:ascii="微软雅黑" w:eastAsia="微软雅黑" w:hAnsi="微软雅黑" w:cs="微软雅黑" w:hint="eastAsia"/>
                <w:bCs/>
                <w:sz w:val="24"/>
                <w:lang w:bidi="ar"/>
              </w:rPr>
              <w:t>协助项目经理开展项目管理工作；</w:t>
            </w:r>
          </w:p>
          <w:p w14:paraId="342AB783" w14:textId="3969FE2A" w:rsidR="00B443E2" w:rsidRDefault="00B443E2" w:rsidP="00150B19">
            <w:pPr>
              <w:pStyle w:val="a4"/>
              <w:numPr>
                <w:ilvl w:val="0"/>
                <w:numId w:val="20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bCs/>
                <w:sz w:val="24"/>
                <w:lang w:bidi="ar"/>
              </w:rPr>
            </w:pPr>
            <w:r w:rsidRPr="00B443E2">
              <w:rPr>
                <w:rFonts w:ascii="微软雅黑" w:eastAsia="微软雅黑" w:hAnsi="微软雅黑" w:cs="微软雅黑" w:hint="eastAsia"/>
                <w:bCs/>
                <w:sz w:val="24"/>
                <w:lang w:bidi="ar"/>
              </w:rPr>
              <w:t>参与产品架构设计，系统平台搭建，业务建模，核心代码实现；</w:t>
            </w:r>
          </w:p>
          <w:p w14:paraId="12D59907" w14:textId="1F558E8A" w:rsidR="00150B19" w:rsidRDefault="00150B19" w:rsidP="00150B19">
            <w:pPr>
              <w:pStyle w:val="a4"/>
              <w:numPr>
                <w:ilvl w:val="0"/>
                <w:numId w:val="20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bCs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lang w:bidi="ar"/>
              </w:rPr>
              <w:t>数据迁移</w:t>
            </w:r>
          </w:p>
          <w:p w14:paraId="3049FC68" w14:textId="65457A70" w:rsidR="00150B19" w:rsidRPr="00150B19" w:rsidRDefault="00150B19" w:rsidP="00150B19">
            <w:pPr>
              <w:pStyle w:val="a4"/>
              <w:numPr>
                <w:ilvl w:val="0"/>
                <w:numId w:val="20"/>
              </w:numPr>
              <w:spacing w:line="24" w:lineRule="atLeast"/>
              <w:ind w:firstLineChars="0"/>
              <w:rPr>
                <w:rFonts w:ascii="微软雅黑" w:eastAsia="微软雅黑" w:hAnsi="微软雅黑" w:cs="微软雅黑"/>
                <w:bCs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lang w:bidi="ar"/>
              </w:rPr>
              <w:t>频道迁移</w:t>
            </w:r>
          </w:p>
          <w:p w14:paraId="7F3077E6" w14:textId="259D86DF" w:rsidR="00072BD9" w:rsidRDefault="0082291F">
            <w:pPr>
              <w:spacing w:line="24" w:lineRule="atLeast"/>
              <w:ind w:leftChars="200" w:left="48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  <w:lang w:bidi="ar"/>
              </w:rPr>
              <w:t>负责项目</w:t>
            </w:r>
            <w:r w:rsidR="00240A15">
              <w:rPr>
                <w:rFonts w:ascii="微软雅黑" w:eastAsia="微软雅黑" w:hAnsi="微软雅黑" w:cs="微软雅黑" w:hint="eastAsia"/>
                <w:b/>
                <w:lang w:bidi="ar"/>
              </w:rPr>
              <w:t>：</w:t>
            </w:r>
          </w:p>
          <w:p w14:paraId="13906654" w14:textId="77777777" w:rsidR="00072BD9" w:rsidRDefault="00150B19" w:rsidP="00BC730F">
            <w:pPr>
              <w:spacing w:line="24" w:lineRule="atLeast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 xml:space="preserve">         </w:t>
            </w:r>
            <w:r w:rsidR="00BC730F">
              <w:rPr>
                <w:rFonts w:ascii="微软雅黑" w:eastAsia="微软雅黑" w:hAnsi="微软雅黑" w:cs="微软雅黑" w:hint="eastAsia"/>
                <w:bCs/>
              </w:rPr>
              <w:t>CMS迁移</w:t>
            </w:r>
          </w:p>
          <w:p w14:paraId="4A0463A9" w14:textId="40CCD9F3" w:rsidR="00BC730F" w:rsidRDefault="00BC730F" w:rsidP="00BC730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</w:t>
            </w:r>
            <w:r w:rsidRPr="00BC730F">
              <w:rPr>
                <w:rFonts w:ascii="微软雅黑" w:eastAsia="微软雅黑" w:hAnsi="微软雅黑" w:cs="微软雅黑" w:hint="eastAsia"/>
              </w:rPr>
              <w:t>网址：</w:t>
            </w:r>
            <w:hyperlink r:id="rId9" w:tgtFrame="_blank" w:history="1">
              <w:r w:rsidRPr="00BC730F">
                <w:rPr>
                  <w:rFonts w:ascii="微软雅黑" w:eastAsia="微软雅黑" w:hAnsi="微软雅黑" w:cs="微软雅黑" w:hint="eastAsia"/>
                </w:rPr>
                <w:t>http://www.cnfol.com</w:t>
              </w:r>
            </w:hyperlink>
          </w:p>
          <w:p w14:paraId="7E3DBD84" w14:textId="06CDFE64" w:rsidR="003D02E2" w:rsidRPr="003D02E2" w:rsidRDefault="003D02E2" w:rsidP="003D02E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D02E2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需求沟通。 </w:t>
            </w:r>
          </w:p>
          <w:p w14:paraId="34E584D9" w14:textId="77777777" w:rsidR="003D02E2" w:rsidRPr="003D02E2" w:rsidRDefault="003D02E2" w:rsidP="003D02E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D02E2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后台管理员权限模块代码编写 </w:t>
            </w:r>
          </w:p>
          <w:p w14:paraId="58DD758D" w14:textId="77777777" w:rsidR="003D02E2" w:rsidRPr="003D02E2" w:rsidRDefault="003D02E2" w:rsidP="003D02E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D02E2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内容管理模块代码编写 </w:t>
            </w:r>
          </w:p>
          <w:p w14:paraId="74F9515B" w14:textId="77777777" w:rsidR="003D02E2" w:rsidRPr="003D02E2" w:rsidRDefault="003D02E2" w:rsidP="003D02E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D02E2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财经，黄金，理财，基金，等多个栏目的重写 </w:t>
            </w:r>
          </w:p>
          <w:p w14:paraId="26379EFC" w14:textId="77777777" w:rsidR="003D02E2" w:rsidRPr="003D02E2" w:rsidRDefault="003D02E2" w:rsidP="003D02E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D02E2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静态文件在多台服务器之间同步 </w:t>
            </w:r>
          </w:p>
          <w:p w14:paraId="5BCA3C0B" w14:textId="77777777" w:rsidR="003D02E2" w:rsidRPr="003D02E2" w:rsidRDefault="003D02E2" w:rsidP="003D02E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D02E2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数据表的设计 </w:t>
            </w:r>
          </w:p>
          <w:p w14:paraId="44B2C653" w14:textId="77777777" w:rsidR="003D02E2" w:rsidRPr="003D02E2" w:rsidRDefault="003D02E2" w:rsidP="003D02E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D02E2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数据库分表 </w:t>
            </w:r>
          </w:p>
          <w:p w14:paraId="547DA075" w14:textId="16455571" w:rsidR="003D02E2" w:rsidRPr="003D02E2" w:rsidRDefault="003D02E2" w:rsidP="003D02E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D02E2">
              <w:rPr>
                <w:rFonts w:ascii="微软雅黑" w:eastAsia="微软雅黑" w:hAnsi="微软雅黑" w:cs="微软雅黑" w:hint="eastAsia"/>
                <w:sz w:val="28"/>
                <w:szCs w:val="28"/>
              </w:rPr>
              <w:t>接口数据提供</w:t>
            </w:r>
          </w:p>
        </w:tc>
      </w:tr>
      <w:tr w:rsidR="00072BD9" w14:paraId="7EC2F288" w14:textId="77777777">
        <w:trPr>
          <w:trHeight w:val="588"/>
        </w:trPr>
        <w:tc>
          <w:tcPr>
            <w:tcW w:w="8522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14:paraId="7018B41F" w14:textId="593B326B" w:rsidR="00072BD9" w:rsidRDefault="00240A15">
            <w:pPr>
              <w:rPr>
                <w:rFonts w:ascii="微软雅黑" w:eastAsia="微软雅黑" w:hAnsi="微软雅黑" w:cs="微软雅黑"/>
                <w:color w:val="00000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教育经历</w:t>
            </w:r>
            <w:r w:rsidR="00871EEF">
              <w:rPr>
                <w:rFonts w:ascii="微软雅黑" w:eastAsia="微软雅黑" w:hAnsi="微软雅黑" w:cs="微软雅黑" w:hint="eastAsia"/>
                <w:b/>
              </w:rPr>
              <w:t>及获奖情况</w:t>
            </w:r>
            <w:r>
              <w:rPr>
                <w:rFonts w:ascii="微软雅黑" w:eastAsia="微软雅黑" w:hAnsi="微软雅黑" w:cs="微软雅黑" w:hint="eastAsia"/>
                <w:b/>
              </w:rPr>
              <w:t>：</w:t>
            </w:r>
          </w:p>
        </w:tc>
      </w:tr>
      <w:tr w:rsidR="00072BD9" w14:paraId="6D9523B5" w14:textId="77777777">
        <w:trPr>
          <w:trHeight w:val="624"/>
        </w:trPr>
        <w:tc>
          <w:tcPr>
            <w:tcW w:w="8522" w:type="dxa"/>
            <w:gridSpan w:val="2"/>
            <w:tcBorders>
              <w:top w:val="nil"/>
              <w:bottom w:val="nil"/>
            </w:tcBorders>
          </w:tcPr>
          <w:p w14:paraId="2D299461" w14:textId="5C8C3FF3" w:rsidR="00072BD9" w:rsidRDefault="00871EEF">
            <w:pPr>
              <w:ind w:leftChars="400" w:left="96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</w:t>
            </w:r>
            <w:r w:rsidR="00240A15">
              <w:rPr>
                <w:rFonts w:ascii="微软雅黑" w:eastAsia="微软雅黑" w:hAnsi="微软雅黑" w:cs="微软雅黑" w:hint="eastAsia"/>
              </w:rPr>
              <w:t>7</w:t>
            </w:r>
            <w:r w:rsidR="00C53CE1">
              <w:rPr>
                <w:rFonts w:ascii="微软雅黑" w:eastAsia="微软雅黑" w:hAnsi="微软雅黑" w:cs="微软雅黑" w:hint="eastAsia"/>
              </w:rPr>
              <w:t>-</w:t>
            </w:r>
            <w:r w:rsidR="00FB3C1E">
              <w:rPr>
                <w:rFonts w:ascii="微软雅黑" w:eastAsia="微软雅黑" w:hAnsi="微软雅黑" w:cs="微软雅黑" w:hint="eastAsia"/>
              </w:rPr>
              <w:t>0</w:t>
            </w:r>
            <w:r w:rsidR="00C53CE1">
              <w:rPr>
                <w:rFonts w:ascii="微软雅黑" w:eastAsia="微软雅黑" w:hAnsi="微软雅黑" w:cs="微软雅黑" w:hint="eastAsia"/>
              </w:rPr>
              <w:t>9至</w:t>
            </w:r>
            <w:r>
              <w:rPr>
                <w:rFonts w:ascii="微软雅黑" w:eastAsia="微软雅黑" w:hAnsi="微软雅黑" w:cs="微软雅黑" w:hint="eastAsia"/>
              </w:rPr>
              <w:t>2011</w:t>
            </w:r>
            <w:r w:rsidR="00C53CE1">
              <w:rPr>
                <w:rFonts w:ascii="微软雅黑" w:eastAsia="微软雅黑" w:hAnsi="微软雅黑" w:cs="微软雅黑" w:hint="eastAsia"/>
              </w:rPr>
              <w:t>-</w:t>
            </w:r>
            <w:r w:rsidR="00FB3C1E">
              <w:rPr>
                <w:rFonts w:ascii="微软雅黑" w:eastAsia="微软雅黑" w:hAnsi="微软雅黑" w:cs="微软雅黑" w:hint="eastAsia"/>
              </w:rPr>
              <w:t>0</w:t>
            </w:r>
            <w:r w:rsidR="00C53CE1">
              <w:rPr>
                <w:rFonts w:ascii="微软雅黑" w:eastAsia="微软雅黑" w:hAnsi="微软雅黑" w:cs="微软雅黑" w:hint="eastAsia"/>
              </w:rPr>
              <w:t>7</w:t>
            </w:r>
            <w:r w:rsidR="00240A15">
              <w:rPr>
                <w:rFonts w:ascii="微软雅黑" w:eastAsia="微软雅黑" w:hAnsi="微软雅黑" w:cs="微软雅黑" w:hint="eastAsia"/>
              </w:rPr>
              <w:t xml:space="preserve">   </w:t>
            </w:r>
            <w:r w:rsidR="00970726">
              <w:rPr>
                <w:rFonts w:ascii="微软雅黑" w:eastAsia="微软雅黑" w:hAnsi="微软雅黑" w:cs="微软雅黑" w:hint="eastAsia"/>
              </w:rPr>
              <w:t>河北地质</w:t>
            </w:r>
            <w:r>
              <w:rPr>
                <w:rFonts w:ascii="微软雅黑" w:eastAsia="微软雅黑" w:hAnsi="微软雅黑" w:cs="微软雅黑" w:hint="eastAsia"/>
              </w:rPr>
              <w:t>大学</w:t>
            </w:r>
            <w:r w:rsidR="00240A15">
              <w:rPr>
                <w:rFonts w:ascii="微软雅黑" w:eastAsia="微软雅黑" w:hAnsi="微软雅黑" w:cs="微软雅黑" w:hint="eastAsia"/>
              </w:rPr>
              <w:t xml:space="preserve">  </w:t>
            </w:r>
            <w:r w:rsidR="004E08BD">
              <w:rPr>
                <w:rFonts w:ascii="微软雅黑" w:eastAsia="微软雅黑" w:hAnsi="微软雅黑" w:cs="微软雅黑" w:hint="eastAsia"/>
              </w:rPr>
              <w:t>计算机科学与技术</w:t>
            </w:r>
            <w:r w:rsidR="00240A15">
              <w:rPr>
                <w:rFonts w:ascii="微软雅黑" w:eastAsia="微软雅黑" w:hAnsi="微软雅黑" w:cs="微软雅黑" w:hint="eastAsia"/>
              </w:rPr>
              <w:t xml:space="preserve">   本科</w:t>
            </w:r>
          </w:p>
          <w:p w14:paraId="4153083F" w14:textId="2C970A06" w:rsidR="00C53CE1" w:rsidRDefault="00C53CE1">
            <w:pPr>
              <w:ind w:leftChars="400" w:left="96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2010-12 </w:t>
            </w:r>
            <w:r w:rsidR="005164EC">
              <w:rPr>
                <w:rFonts w:ascii="微软雅黑" w:eastAsia="微软雅黑" w:hAnsi="微软雅黑" w:cs="微软雅黑" w:hint="eastAsia"/>
              </w:rPr>
              <w:t xml:space="preserve">          河北</w:t>
            </w:r>
            <w:r w:rsidR="00970726">
              <w:rPr>
                <w:rFonts w:ascii="微软雅黑" w:eastAsia="微软雅黑" w:hAnsi="微软雅黑" w:cs="微软雅黑" w:hint="eastAsia"/>
              </w:rPr>
              <w:t>地质</w:t>
            </w:r>
            <w:r w:rsidR="005164EC">
              <w:rPr>
                <w:rFonts w:ascii="微软雅黑" w:eastAsia="微软雅黑" w:hAnsi="微软雅黑" w:cs="微软雅黑" w:hint="eastAsia"/>
              </w:rPr>
              <w:t>大学二等奖学金</w:t>
            </w:r>
          </w:p>
          <w:p w14:paraId="17DF538E" w14:textId="3630E621" w:rsidR="00E81EF7" w:rsidRDefault="00FB3C1E">
            <w:pPr>
              <w:ind w:leftChars="400" w:left="960"/>
              <w:rPr>
                <w:rFonts w:ascii="微软雅黑" w:eastAsia="微软雅黑" w:hAnsi="微软雅黑" w:cs="微软雅黑"/>
                <w:color w:val="00000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18"/>
              </w:rPr>
              <w:t xml:space="preserve">2018-01           网利宝年度优秀员工                 </w:t>
            </w:r>
          </w:p>
        </w:tc>
      </w:tr>
      <w:tr w:rsidR="00E81EF7" w14:paraId="1609C0C9" w14:textId="77777777" w:rsidTr="00E81EF7">
        <w:trPr>
          <w:trHeight w:val="624"/>
        </w:trPr>
        <w:tc>
          <w:tcPr>
            <w:tcW w:w="8522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14:paraId="17904DEA" w14:textId="77777777" w:rsidR="00E81EF7" w:rsidRPr="00E81EF7" w:rsidRDefault="00E81EF7" w:rsidP="00150B19">
            <w:pPr>
              <w:rPr>
                <w:rFonts w:ascii="微软雅黑" w:eastAsia="微软雅黑" w:hAnsi="微软雅黑" w:cs="微软雅黑"/>
              </w:rPr>
            </w:pPr>
            <w:r w:rsidRPr="00150B19">
              <w:rPr>
                <w:rFonts w:ascii="微软雅黑" w:eastAsia="微软雅黑" w:hAnsi="微软雅黑" w:cs="微软雅黑" w:hint="eastAsia"/>
                <w:b/>
              </w:rPr>
              <w:t>自我评价</w:t>
            </w:r>
            <w:r w:rsidRPr="00E81EF7">
              <w:rPr>
                <w:rFonts w:ascii="微软雅黑" w:eastAsia="微软雅黑" w:hAnsi="微软雅黑" w:cs="微软雅黑" w:hint="eastAsia"/>
              </w:rPr>
              <w:t>：</w:t>
            </w:r>
          </w:p>
        </w:tc>
      </w:tr>
      <w:tr w:rsidR="00E81EF7" w14:paraId="176F8AB9" w14:textId="77777777" w:rsidTr="00E81EF7">
        <w:trPr>
          <w:trHeight w:val="624"/>
        </w:trPr>
        <w:tc>
          <w:tcPr>
            <w:tcW w:w="8522" w:type="dxa"/>
            <w:gridSpan w:val="2"/>
            <w:tcBorders>
              <w:top w:val="nil"/>
              <w:bottom w:val="nil"/>
            </w:tcBorders>
          </w:tcPr>
          <w:p w14:paraId="0F35A109" w14:textId="49BFAB72" w:rsidR="00E81EF7" w:rsidRPr="00E81EF7" w:rsidRDefault="00E81EF7" w:rsidP="00E81EF7">
            <w:pPr>
              <w:ind w:leftChars="400" w:left="960"/>
              <w:rPr>
                <w:rFonts w:ascii="微软雅黑" w:eastAsia="微软雅黑" w:hAnsi="微软雅黑" w:cs="微软雅黑"/>
              </w:rPr>
            </w:pPr>
            <w:r w:rsidRPr="00E81EF7">
              <w:rPr>
                <w:rFonts w:ascii="微软雅黑" w:eastAsia="微软雅黑" w:hAnsi="微软雅黑" w:cs="微软雅黑" w:hint="eastAsia"/>
              </w:rPr>
              <w:t>热爱生活，热爱自己从事的工作，</w:t>
            </w:r>
            <w:r w:rsidR="00C8398C">
              <w:rPr>
                <w:rFonts w:ascii="微软雅黑" w:eastAsia="微软雅黑" w:hAnsi="微软雅黑" w:cs="微软雅黑" w:hint="eastAsia"/>
              </w:rPr>
              <w:t>多年的开发经验，</w:t>
            </w:r>
            <w:r w:rsidRPr="00E81EF7">
              <w:rPr>
                <w:rFonts w:ascii="微软雅黑" w:eastAsia="微软雅黑" w:hAnsi="微软雅黑" w:cs="微软雅黑" w:hint="eastAsia"/>
              </w:rPr>
              <w:t>能够独立完成项目开发</w:t>
            </w:r>
            <w:r w:rsidRPr="00E81EF7">
              <w:rPr>
                <w:rFonts w:ascii="微软雅黑" w:eastAsia="微软雅黑" w:hAnsi="微软雅黑" w:cs="微软雅黑"/>
              </w:rPr>
              <w:t>，</w:t>
            </w:r>
            <w:r w:rsidR="00D60598">
              <w:rPr>
                <w:rFonts w:ascii="微软雅黑" w:eastAsia="微软雅黑" w:hAnsi="微软雅黑" w:cs="微软雅黑" w:hint="eastAsia"/>
              </w:rPr>
              <w:t>能够帮助新同事解决疑惑，</w:t>
            </w:r>
            <w:r w:rsidRPr="00E81EF7">
              <w:rPr>
                <w:rFonts w:ascii="微软雅黑" w:eastAsia="微软雅黑" w:hAnsi="微软雅黑" w:cs="微软雅黑"/>
              </w:rPr>
              <w:t>有一定的文档编写能力</w:t>
            </w:r>
            <w:r w:rsidRPr="00E81EF7">
              <w:rPr>
                <w:rFonts w:ascii="微软雅黑" w:eastAsia="微软雅黑" w:hAnsi="微软雅黑" w:cs="微软雅黑" w:hint="eastAsia"/>
              </w:rPr>
              <w:t>。</w:t>
            </w:r>
            <w:r w:rsidRPr="00E81EF7">
              <w:rPr>
                <w:rFonts w:ascii="微软雅黑" w:eastAsia="微软雅黑" w:hAnsi="微软雅黑" w:cs="微软雅黑"/>
              </w:rPr>
              <w:t>具有良好的团队合作精神，善于和同事沟通，</w:t>
            </w:r>
            <w:r w:rsidRPr="00E81EF7">
              <w:rPr>
                <w:rFonts w:ascii="微软雅黑" w:eastAsia="微软雅黑" w:hAnsi="微软雅黑" w:cs="微软雅黑" w:hint="eastAsia"/>
              </w:rPr>
              <w:t>对待</w:t>
            </w:r>
            <w:r w:rsidRPr="00E81EF7">
              <w:rPr>
                <w:rFonts w:ascii="微软雅黑" w:eastAsia="微软雅黑" w:hAnsi="微软雅黑" w:cs="微软雅黑"/>
              </w:rPr>
              <w:t>工作积极</w:t>
            </w:r>
            <w:r w:rsidRPr="00E81EF7">
              <w:rPr>
                <w:rFonts w:ascii="微软雅黑" w:eastAsia="微软雅黑" w:hAnsi="微软雅黑" w:cs="微软雅黑" w:hint="eastAsia"/>
              </w:rPr>
              <w:t>、</w:t>
            </w:r>
            <w:r w:rsidRPr="00E81EF7">
              <w:rPr>
                <w:rFonts w:ascii="微软雅黑" w:eastAsia="微软雅黑" w:hAnsi="微软雅黑" w:cs="微软雅黑"/>
              </w:rPr>
              <w:t>主动</w:t>
            </w:r>
            <w:r w:rsidRPr="00E81EF7">
              <w:rPr>
                <w:rFonts w:ascii="微软雅黑" w:eastAsia="微软雅黑" w:hAnsi="微软雅黑" w:cs="微软雅黑" w:hint="eastAsia"/>
              </w:rPr>
              <w:t>、</w:t>
            </w:r>
            <w:r w:rsidRPr="00E81EF7">
              <w:rPr>
                <w:rFonts w:ascii="微软雅黑" w:eastAsia="微软雅黑" w:hAnsi="微软雅黑" w:cs="微软雅黑"/>
              </w:rPr>
              <w:t>认真，有独立分析问题和解决问题的能力。 对</w:t>
            </w:r>
            <w:r w:rsidRPr="00E81EF7">
              <w:rPr>
                <w:rFonts w:ascii="微软雅黑" w:eastAsia="微软雅黑" w:hAnsi="微软雅黑" w:cs="微软雅黑" w:hint="eastAsia"/>
              </w:rPr>
              <w:t>互联网</w:t>
            </w:r>
            <w:r w:rsidRPr="00E81EF7">
              <w:rPr>
                <w:rFonts w:ascii="微软雅黑" w:eastAsia="微软雅黑" w:hAnsi="微软雅黑" w:cs="微软雅黑"/>
              </w:rPr>
              <w:t>开发有浓厚兴趣，有较强的适应能力和自学能力，能很快适应有压力的工作环境</w:t>
            </w:r>
            <w:r w:rsidRPr="00E81EF7"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5164EC" w14:paraId="6474C295" w14:textId="77777777" w:rsidTr="00E81EF7">
        <w:trPr>
          <w:trHeight w:val="624"/>
        </w:trPr>
        <w:tc>
          <w:tcPr>
            <w:tcW w:w="8522" w:type="dxa"/>
            <w:gridSpan w:val="2"/>
            <w:tcBorders>
              <w:top w:val="nil"/>
              <w:bottom w:val="nil"/>
            </w:tcBorders>
          </w:tcPr>
          <w:p w14:paraId="2C7375A3" w14:textId="77777777" w:rsidR="005164EC" w:rsidRPr="00E81EF7" w:rsidRDefault="005164EC" w:rsidP="00E81EF7">
            <w:pPr>
              <w:ind w:leftChars="400" w:left="960"/>
              <w:rPr>
                <w:rFonts w:ascii="微软雅黑" w:eastAsia="微软雅黑" w:hAnsi="微软雅黑" w:cs="微软雅黑"/>
              </w:rPr>
            </w:pPr>
          </w:p>
        </w:tc>
      </w:tr>
    </w:tbl>
    <w:p w14:paraId="0D87CEA4" w14:textId="77777777" w:rsidR="00072BD9" w:rsidRDefault="00072BD9"/>
    <w:sectPr w:rsidR="00072B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细黑">
    <w:charset w:val="86"/>
    <w:family w:val="auto"/>
    <w:pitch w:val="variable"/>
    <w:sig w:usb0="00000287" w:usb1="080F0000" w:usb2="00000010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C3F"/>
    <w:multiLevelType w:val="hybridMultilevel"/>
    <w:tmpl w:val="A648C8E4"/>
    <w:lvl w:ilvl="0" w:tplc="564E654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084C7C01"/>
    <w:multiLevelType w:val="hybridMultilevel"/>
    <w:tmpl w:val="288E4F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D458F6"/>
    <w:multiLevelType w:val="hybridMultilevel"/>
    <w:tmpl w:val="5F10693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21E2A7A"/>
    <w:multiLevelType w:val="hybridMultilevel"/>
    <w:tmpl w:val="BCDE20CC"/>
    <w:lvl w:ilvl="0" w:tplc="C75EE22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12364326"/>
    <w:multiLevelType w:val="hybridMultilevel"/>
    <w:tmpl w:val="5A026144"/>
    <w:lvl w:ilvl="0" w:tplc="08C25708">
      <w:start w:val="1"/>
      <w:numFmt w:val="decimal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14194546"/>
    <w:multiLevelType w:val="hybridMultilevel"/>
    <w:tmpl w:val="C1624EDA"/>
    <w:lvl w:ilvl="0" w:tplc="3384D820">
      <w:start w:val="1"/>
      <w:numFmt w:val="decimal"/>
      <w:lvlText w:val="%1．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1D114A1B"/>
    <w:multiLevelType w:val="hybridMultilevel"/>
    <w:tmpl w:val="49FCBC8C"/>
    <w:lvl w:ilvl="0" w:tplc="BB204938">
      <w:start w:val="1"/>
      <w:numFmt w:val="decimal"/>
      <w:lvlText w:val="%1）"/>
      <w:lvlJc w:val="left"/>
      <w:pPr>
        <w:ind w:left="146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>
    <w:nsid w:val="24482849"/>
    <w:multiLevelType w:val="hybridMultilevel"/>
    <w:tmpl w:val="FE4C2CB2"/>
    <w:lvl w:ilvl="0" w:tplc="ED1833C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278318C4"/>
    <w:multiLevelType w:val="hybridMultilevel"/>
    <w:tmpl w:val="732017EA"/>
    <w:lvl w:ilvl="0" w:tplc="91B8B5D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27A47C8F"/>
    <w:multiLevelType w:val="hybridMultilevel"/>
    <w:tmpl w:val="5BF2B3F6"/>
    <w:lvl w:ilvl="0" w:tplc="DAEE9430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0">
    <w:nsid w:val="2A1F1F3B"/>
    <w:multiLevelType w:val="hybridMultilevel"/>
    <w:tmpl w:val="C1383E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4D48F6"/>
    <w:multiLevelType w:val="hybridMultilevel"/>
    <w:tmpl w:val="B27815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7EA0F6A"/>
    <w:multiLevelType w:val="hybridMultilevel"/>
    <w:tmpl w:val="CC7E953A"/>
    <w:lvl w:ilvl="0" w:tplc="6D76D0F0">
      <w:start w:val="1"/>
      <w:numFmt w:val="decimal"/>
      <w:lvlText w:val="%1)"/>
      <w:lvlJc w:val="left"/>
      <w:pPr>
        <w:ind w:left="2040" w:hanging="72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3">
    <w:nsid w:val="49D375BD"/>
    <w:multiLevelType w:val="hybridMultilevel"/>
    <w:tmpl w:val="46AA644A"/>
    <w:lvl w:ilvl="0" w:tplc="482E8AEE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4">
    <w:nsid w:val="4F606231"/>
    <w:multiLevelType w:val="hybridMultilevel"/>
    <w:tmpl w:val="C55854C2"/>
    <w:lvl w:ilvl="0" w:tplc="71043A94">
      <w:start w:val="1"/>
      <w:numFmt w:val="decimal"/>
      <w:lvlText w:val="%1）"/>
      <w:lvlJc w:val="left"/>
      <w:pPr>
        <w:ind w:left="21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50743557"/>
    <w:multiLevelType w:val="hybridMultilevel"/>
    <w:tmpl w:val="56F6AB1C"/>
    <w:lvl w:ilvl="0" w:tplc="AFACCA0A">
      <w:start w:val="1"/>
      <w:numFmt w:val="decimal"/>
      <w:lvlText w:val="%1）"/>
      <w:lvlJc w:val="left"/>
      <w:pPr>
        <w:ind w:left="19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>
    <w:nsid w:val="516304D0"/>
    <w:multiLevelType w:val="hybridMultilevel"/>
    <w:tmpl w:val="E4A06BDC"/>
    <w:lvl w:ilvl="0" w:tplc="22BCD25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52375CB1"/>
    <w:multiLevelType w:val="hybridMultilevel"/>
    <w:tmpl w:val="1736CA2E"/>
    <w:lvl w:ilvl="0" w:tplc="B3C4F51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5304778F"/>
    <w:multiLevelType w:val="hybridMultilevel"/>
    <w:tmpl w:val="DB5E1DF0"/>
    <w:lvl w:ilvl="0" w:tplc="98C674D0">
      <w:start w:val="1"/>
      <w:numFmt w:val="decimal"/>
      <w:lvlText w:val="%1）"/>
      <w:lvlJc w:val="left"/>
      <w:pPr>
        <w:ind w:left="2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9">
    <w:nsid w:val="58138FDD"/>
    <w:multiLevelType w:val="singleLevel"/>
    <w:tmpl w:val="58138F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58139158"/>
    <w:multiLevelType w:val="singleLevel"/>
    <w:tmpl w:val="581391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58139176"/>
    <w:multiLevelType w:val="singleLevel"/>
    <w:tmpl w:val="581391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6DBD4D86"/>
    <w:multiLevelType w:val="hybridMultilevel"/>
    <w:tmpl w:val="B1CEBB2C"/>
    <w:lvl w:ilvl="0" w:tplc="5B367C86">
      <w:start w:val="1"/>
      <w:numFmt w:val="decimal"/>
      <w:lvlText w:val="%1）"/>
      <w:lvlJc w:val="left"/>
      <w:pPr>
        <w:ind w:left="20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3">
    <w:nsid w:val="6F7939A7"/>
    <w:multiLevelType w:val="hybridMultilevel"/>
    <w:tmpl w:val="2F40FB3E"/>
    <w:lvl w:ilvl="0" w:tplc="B8F2901C">
      <w:start w:val="1"/>
      <w:numFmt w:val="decimal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>
    <w:nsid w:val="7BE95B7D"/>
    <w:multiLevelType w:val="hybridMultilevel"/>
    <w:tmpl w:val="8834B51A"/>
    <w:lvl w:ilvl="0" w:tplc="3CEEF49C">
      <w:start w:val="1"/>
      <w:numFmt w:val="decimal"/>
      <w:lvlText w:val="%1）"/>
      <w:lvlJc w:val="left"/>
      <w:pPr>
        <w:ind w:left="19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5">
    <w:nsid w:val="7EC17E23"/>
    <w:multiLevelType w:val="hybridMultilevel"/>
    <w:tmpl w:val="2D102968"/>
    <w:lvl w:ilvl="0" w:tplc="53E84E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0"/>
  </w:num>
  <w:num w:numId="3">
    <w:abstractNumId w:val="19"/>
  </w:num>
  <w:num w:numId="4">
    <w:abstractNumId w:val="2"/>
  </w:num>
  <w:num w:numId="5">
    <w:abstractNumId w:val="10"/>
  </w:num>
  <w:num w:numId="6">
    <w:abstractNumId w:val="1"/>
  </w:num>
  <w:num w:numId="7">
    <w:abstractNumId w:val="11"/>
  </w:num>
  <w:num w:numId="8">
    <w:abstractNumId w:val="3"/>
  </w:num>
  <w:num w:numId="9">
    <w:abstractNumId w:val="16"/>
  </w:num>
  <w:num w:numId="10">
    <w:abstractNumId w:val="17"/>
  </w:num>
  <w:num w:numId="11">
    <w:abstractNumId w:val="8"/>
  </w:num>
  <w:num w:numId="12">
    <w:abstractNumId w:val="7"/>
  </w:num>
  <w:num w:numId="13">
    <w:abstractNumId w:val="15"/>
  </w:num>
  <w:num w:numId="14">
    <w:abstractNumId w:val="23"/>
  </w:num>
  <w:num w:numId="15">
    <w:abstractNumId w:val="0"/>
  </w:num>
  <w:num w:numId="16">
    <w:abstractNumId w:val="5"/>
  </w:num>
  <w:num w:numId="17">
    <w:abstractNumId w:val="13"/>
  </w:num>
  <w:num w:numId="18">
    <w:abstractNumId w:val="14"/>
  </w:num>
  <w:num w:numId="19">
    <w:abstractNumId w:val="18"/>
  </w:num>
  <w:num w:numId="20">
    <w:abstractNumId w:val="4"/>
  </w:num>
  <w:num w:numId="21">
    <w:abstractNumId w:val="6"/>
  </w:num>
  <w:num w:numId="22">
    <w:abstractNumId w:val="22"/>
  </w:num>
  <w:num w:numId="23">
    <w:abstractNumId w:val="25"/>
  </w:num>
  <w:num w:numId="24">
    <w:abstractNumId w:val="24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isplayBackgroundShape/>
  <w:bordersDoNotSurroundHeader/>
  <w:bordersDoNotSurroundFooter/>
  <w:proofState w:spelling="clean" w:grammar="clean"/>
  <w:attachedTemplate r:id="rId1"/>
  <w:defaultTabStop w:val="420"/>
  <w:drawingGridVerticalSpacing w:val="156"/>
  <w:doNotShadeFormData/>
  <w:noPunctuationKerning/>
  <w:characterSpacingControl w:val="compressPunctuation"/>
  <w:savePreviewPicture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33598"/>
    <w:rsid w:val="00001F4E"/>
    <w:rsid w:val="00006B98"/>
    <w:rsid w:val="00036950"/>
    <w:rsid w:val="00044122"/>
    <w:rsid w:val="000517AB"/>
    <w:rsid w:val="000608C1"/>
    <w:rsid w:val="00071360"/>
    <w:rsid w:val="00072BD9"/>
    <w:rsid w:val="0008414D"/>
    <w:rsid w:val="00090194"/>
    <w:rsid w:val="000A27E7"/>
    <w:rsid w:val="000A3D38"/>
    <w:rsid w:val="000B7753"/>
    <w:rsid w:val="000C1F99"/>
    <w:rsid w:val="000F1634"/>
    <w:rsid w:val="000F71BB"/>
    <w:rsid w:val="00103A3F"/>
    <w:rsid w:val="001255EE"/>
    <w:rsid w:val="00150B19"/>
    <w:rsid w:val="001560CA"/>
    <w:rsid w:val="00164C1F"/>
    <w:rsid w:val="001B3759"/>
    <w:rsid w:val="001E27AD"/>
    <w:rsid w:val="001F30EE"/>
    <w:rsid w:val="002274FA"/>
    <w:rsid w:val="00240A15"/>
    <w:rsid w:val="00247B4C"/>
    <w:rsid w:val="00256022"/>
    <w:rsid w:val="00273F6B"/>
    <w:rsid w:val="002D01F3"/>
    <w:rsid w:val="002E084A"/>
    <w:rsid w:val="002F0071"/>
    <w:rsid w:val="002F3C21"/>
    <w:rsid w:val="002F5899"/>
    <w:rsid w:val="00304989"/>
    <w:rsid w:val="00307A8A"/>
    <w:rsid w:val="00350FB7"/>
    <w:rsid w:val="003675F4"/>
    <w:rsid w:val="003C24B5"/>
    <w:rsid w:val="003D02E2"/>
    <w:rsid w:val="003D3690"/>
    <w:rsid w:val="003E5B5A"/>
    <w:rsid w:val="003F33E4"/>
    <w:rsid w:val="00403F8C"/>
    <w:rsid w:val="00412D3C"/>
    <w:rsid w:val="00417154"/>
    <w:rsid w:val="00427DA9"/>
    <w:rsid w:val="00435DFE"/>
    <w:rsid w:val="00445D01"/>
    <w:rsid w:val="00464D02"/>
    <w:rsid w:val="00470D4C"/>
    <w:rsid w:val="004733C1"/>
    <w:rsid w:val="004738B9"/>
    <w:rsid w:val="00473CED"/>
    <w:rsid w:val="004A3A02"/>
    <w:rsid w:val="004B1AB3"/>
    <w:rsid w:val="004B3761"/>
    <w:rsid w:val="004B6796"/>
    <w:rsid w:val="004B7946"/>
    <w:rsid w:val="004C1173"/>
    <w:rsid w:val="004C710D"/>
    <w:rsid w:val="004D74C0"/>
    <w:rsid w:val="004E08BD"/>
    <w:rsid w:val="004E6569"/>
    <w:rsid w:val="004F33DB"/>
    <w:rsid w:val="004F3D7B"/>
    <w:rsid w:val="00502CB9"/>
    <w:rsid w:val="005072BB"/>
    <w:rsid w:val="005164EC"/>
    <w:rsid w:val="00522E2F"/>
    <w:rsid w:val="0055311F"/>
    <w:rsid w:val="0055533E"/>
    <w:rsid w:val="00557AB8"/>
    <w:rsid w:val="005A0598"/>
    <w:rsid w:val="005D636E"/>
    <w:rsid w:val="005E6576"/>
    <w:rsid w:val="0063257D"/>
    <w:rsid w:val="00642FB2"/>
    <w:rsid w:val="00655E8B"/>
    <w:rsid w:val="0067015A"/>
    <w:rsid w:val="006706CF"/>
    <w:rsid w:val="0067325E"/>
    <w:rsid w:val="00674F78"/>
    <w:rsid w:val="006963E5"/>
    <w:rsid w:val="00697C97"/>
    <w:rsid w:val="006A0CE2"/>
    <w:rsid w:val="006A587D"/>
    <w:rsid w:val="006C0126"/>
    <w:rsid w:val="006D5B55"/>
    <w:rsid w:val="006F2061"/>
    <w:rsid w:val="00704D0D"/>
    <w:rsid w:val="0070763B"/>
    <w:rsid w:val="007077C3"/>
    <w:rsid w:val="007374F1"/>
    <w:rsid w:val="007408E4"/>
    <w:rsid w:val="007457E9"/>
    <w:rsid w:val="00756F7B"/>
    <w:rsid w:val="00763CB0"/>
    <w:rsid w:val="00775422"/>
    <w:rsid w:val="007842EE"/>
    <w:rsid w:val="00794085"/>
    <w:rsid w:val="007D4B8C"/>
    <w:rsid w:val="007D5EDB"/>
    <w:rsid w:val="007F48AB"/>
    <w:rsid w:val="00812BF5"/>
    <w:rsid w:val="008138F2"/>
    <w:rsid w:val="00821B1A"/>
    <w:rsid w:val="0082291F"/>
    <w:rsid w:val="00871EEF"/>
    <w:rsid w:val="00880C4B"/>
    <w:rsid w:val="008B5357"/>
    <w:rsid w:val="00910E14"/>
    <w:rsid w:val="009168C1"/>
    <w:rsid w:val="00934764"/>
    <w:rsid w:val="00934D28"/>
    <w:rsid w:val="00941D75"/>
    <w:rsid w:val="00945469"/>
    <w:rsid w:val="00954B7F"/>
    <w:rsid w:val="00970726"/>
    <w:rsid w:val="009932A9"/>
    <w:rsid w:val="009B226C"/>
    <w:rsid w:val="009E5A64"/>
    <w:rsid w:val="00A00CC7"/>
    <w:rsid w:val="00A07324"/>
    <w:rsid w:val="00A453DE"/>
    <w:rsid w:val="00A512FC"/>
    <w:rsid w:val="00A70286"/>
    <w:rsid w:val="00A82B4A"/>
    <w:rsid w:val="00AA6981"/>
    <w:rsid w:val="00AB1DC3"/>
    <w:rsid w:val="00AC01DD"/>
    <w:rsid w:val="00AC7B52"/>
    <w:rsid w:val="00B00D21"/>
    <w:rsid w:val="00B111FF"/>
    <w:rsid w:val="00B20591"/>
    <w:rsid w:val="00B241F8"/>
    <w:rsid w:val="00B43C1D"/>
    <w:rsid w:val="00B443E2"/>
    <w:rsid w:val="00B93324"/>
    <w:rsid w:val="00BB2EFC"/>
    <w:rsid w:val="00BC0848"/>
    <w:rsid w:val="00BC730F"/>
    <w:rsid w:val="00BF24B9"/>
    <w:rsid w:val="00C00A6B"/>
    <w:rsid w:val="00C016E3"/>
    <w:rsid w:val="00C454CB"/>
    <w:rsid w:val="00C53CE1"/>
    <w:rsid w:val="00C57A42"/>
    <w:rsid w:val="00C8398C"/>
    <w:rsid w:val="00CC404A"/>
    <w:rsid w:val="00D07949"/>
    <w:rsid w:val="00D3146F"/>
    <w:rsid w:val="00D54AFA"/>
    <w:rsid w:val="00D56B89"/>
    <w:rsid w:val="00D60598"/>
    <w:rsid w:val="00D66B5E"/>
    <w:rsid w:val="00D7123B"/>
    <w:rsid w:val="00DA478F"/>
    <w:rsid w:val="00DD2A43"/>
    <w:rsid w:val="00E3405E"/>
    <w:rsid w:val="00E6420A"/>
    <w:rsid w:val="00E81EF7"/>
    <w:rsid w:val="00E967C3"/>
    <w:rsid w:val="00EC3612"/>
    <w:rsid w:val="00EE4AFF"/>
    <w:rsid w:val="00F43993"/>
    <w:rsid w:val="00F60FAA"/>
    <w:rsid w:val="00F61D1A"/>
    <w:rsid w:val="00F645A0"/>
    <w:rsid w:val="00F9143A"/>
    <w:rsid w:val="00F92192"/>
    <w:rsid w:val="00FA2E9B"/>
    <w:rsid w:val="00FA4EF4"/>
    <w:rsid w:val="00FB3C1E"/>
    <w:rsid w:val="00FE55F8"/>
    <w:rsid w:val="00FE57D0"/>
    <w:rsid w:val="00FE5D08"/>
    <w:rsid w:val="00FF4B4A"/>
    <w:rsid w:val="01177C8E"/>
    <w:rsid w:val="012538E0"/>
    <w:rsid w:val="01420590"/>
    <w:rsid w:val="014F5762"/>
    <w:rsid w:val="0151741F"/>
    <w:rsid w:val="0169006C"/>
    <w:rsid w:val="018D569C"/>
    <w:rsid w:val="0193665A"/>
    <w:rsid w:val="01A55963"/>
    <w:rsid w:val="01A948D3"/>
    <w:rsid w:val="01B77FC3"/>
    <w:rsid w:val="01BE6FD6"/>
    <w:rsid w:val="01BF1C4F"/>
    <w:rsid w:val="01C029C4"/>
    <w:rsid w:val="01C74820"/>
    <w:rsid w:val="01DC1672"/>
    <w:rsid w:val="01E947B9"/>
    <w:rsid w:val="01F701D2"/>
    <w:rsid w:val="02087CAC"/>
    <w:rsid w:val="02145CA7"/>
    <w:rsid w:val="02174121"/>
    <w:rsid w:val="021861F7"/>
    <w:rsid w:val="022D4EAB"/>
    <w:rsid w:val="02436807"/>
    <w:rsid w:val="025874BF"/>
    <w:rsid w:val="025B16CE"/>
    <w:rsid w:val="027E072B"/>
    <w:rsid w:val="02B03F70"/>
    <w:rsid w:val="02C3400D"/>
    <w:rsid w:val="02D9453F"/>
    <w:rsid w:val="02F27532"/>
    <w:rsid w:val="02F51C59"/>
    <w:rsid w:val="030025D2"/>
    <w:rsid w:val="03002FA6"/>
    <w:rsid w:val="03273959"/>
    <w:rsid w:val="033210BC"/>
    <w:rsid w:val="033A12BD"/>
    <w:rsid w:val="035E37E0"/>
    <w:rsid w:val="036D0782"/>
    <w:rsid w:val="0375378D"/>
    <w:rsid w:val="0377482E"/>
    <w:rsid w:val="03775740"/>
    <w:rsid w:val="03A52DED"/>
    <w:rsid w:val="03A57609"/>
    <w:rsid w:val="03A772AC"/>
    <w:rsid w:val="03AF37CB"/>
    <w:rsid w:val="03C26A6A"/>
    <w:rsid w:val="03C3757B"/>
    <w:rsid w:val="03C97F73"/>
    <w:rsid w:val="03DA13C1"/>
    <w:rsid w:val="03DB55A5"/>
    <w:rsid w:val="03E85A80"/>
    <w:rsid w:val="03F16982"/>
    <w:rsid w:val="03F52B94"/>
    <w:rsid w:val="04132674"/>
    <w:rsid w:val="042816A7"/>
    <w:rsid w:val="04290158"/>
    <w:rsid w:val="042F086B"/>
    <w:rsid w:val="04407A33"/>
    <w:rsid w:val="04413C45"/>
    <w:rsid w:val="0449710C"/>
    <w:rsid w:val="046A6E92"/>
    <w:rsid w:val="04735ACC"/>
    <w:rsid w:val="04760E77"/>
    <w:rsid w:val="049F159F"/>
    <w:rsid w:val="04A13FF6"/>
    <w:rsid w:val="04A2274B"/>
    <w:rsid w:val="04CC133F"/>
    <w:rsid w:val="04D825B9"/>
    <w:rsid w:val="04DA0D23"/>
    <w:rsid w:val="04E23130"/>
    <w:rsid w:val="04F501C5"/>
    <w:rsid w:val="04F7514A"/>
    <w:rsid w:val="050077A2"/>
    <w:rsid w:val="05011240"/>
    <w:rsid w:val="053546EF"/>
    <w:rsid w:val="05803C26"/>
    <w:rsid w:val="059553DB"/>
    <w:rsid w:val="059E2E2B"/>
    <w:rsid w:val="05B2220B"/>
    <w:rsid w:val="05EE534B"/>
    <w:rsid w:val="05F0625B"/>
    <w:rsid w:val="05F32FFB"/>
    <w:rsid w:val="06155635"/>
    <w:rsid w:val="0626371F"/>
    <w:rsid w:val="063618E9"/>
    <w:rsid w:val="063872C1"/>
    <w:rsid w:val="063C69A9"/>
    <w:rsid w:val="065669DC"/>
    <w:rsid w:val="06571299"/>
    <w:rsid w:val="06725FA6"/>
    <w:rsid w:val="06750BF5"/>
    <w:rsid w:val="06882792"/>
    <w:rsid w:val="06B043AC"/>
    <w:rsid w:val="06B0689D"/>
    <w:rsid w:val="06BD4937"/>
    <w:rsid w:val="06C31293"/>
    <w:rsid w:val="06E758DC"/>
    <w:rsid w:val="06F45900"/>
    <w:rsid w:val="06FA2AA2"/>
    <w:rsid w:val="0703364E"/>
    <w:rsid w:val="070576E9"/>
    <w:rsid w:val="07073BDB"/>
    <w:rsid w:val="071B282B"/>
    <w:rsid w:val="07344444"/>
    <w:rsid w:val="07491421"/>
    <w:rsid w:val="07606CB2"/>
    <w:rsid w:val="07666739"/>
    <w:rsid w:val="07801C4C"/>
    <w:rsid w:val="0792113E"/>
    <w:rsid w:val="07AE32E9"/>
    <w:rsid w:val="07C40DD6"/>
    <w:rsid w:val="07D560A1"/>
    <w:rsid w:val="07DE0AD2"/>
    <w:rsid w:val="07E15CB8"/>
    <w:rsid w:val="07E53E48"/>
    <w:rsid w:val="07F507C2"/>
    <w:rsid w:val="080367AF"/>
    <w:rsid w:val="08136D1D"/>
    <w:rsid w:val="081D146A"/>
    <w:rsid w:val="0828741D"/>
    <w:rsid w:val="082C139F"/>
    <w:rsid w:val="08355BCA"/>
    <w:rsid w:val="08430243"/>
    <w:rsid w:val="08514C46"/>
    <w:rsid w:val="085E5B8F"/>
    <w:rsid w:val="086C2373"/>
    <w:rsid w:val="0884696F"/>
    <w:rsid w:val="088808C3"/>
    <w:rsid w:val="08A047E2"/>
    <w:rsid w:val="08AE597E"/>
    <w:rsid w:val="08D96411"/>
    <w:rsid w:val="08E44A9B"/>
    <w:rsid w:val="08E821EC"/>
    <w:rsid w:val="08F214C4"/>
    <w:rsid w:val="09030618"/>
    <w:rsid w:val="09045F6F"/>
    <w:rsid w:val="090750A6"/>
    <w:rsid w:val="09115220"/>
    <w:rsid w:val="091868DD"/>
    <w:rsid w:val="0922123C"/>
    <w:rsid w:val="09256A97"/>
    <w:rsid w:val="09275FE6"/>
    <w:rsid w:val="09540E5F"/>
    <w:rsid w:val="096151AA"/>
    <w:rsid w:val="09731E9B"/>
    <w:rsid w:val="097C12F4"/>
    <w:rsid w:val="099579B1"/>
    <w:rsid w:val="099D3C8C"/>
    <w:rsid w:val="09A129BE"/>
    <w:rsid w:val="09A57CB3"/>
    <w:rsid w:val="09A84DF5"/>
    <w:rsid w:val="09C51CE1"/>
    <w:rsid w:val="09E455E0"/>
    <w:rsid w:val="09EC2FAD"/>
    <w:rsid w:val="09F9130F"/>
    <w:rsid w:val="09FE7179"/>
    <w:rsid w:val="0A0968CF"/>
    <w:rsid w:val="0A280EA9"/>
    <w:rsid w:val="0A5F2248"/>
    <w:rsid w:val="0A727AC6"/>
    <w:rsid w:val="0A773721"/>
    <w:rsid w:val="0AA22432"/>
    <w:rsid w:val="0AA42049"/>
    <w:rsid w:val="0AAC3B73"/>
    <w:rsid w:val="0AB10426"/>
    <w:rsid w:val="0AB30C63"/>
    <w:rsid w:val="0AD375A5"/>
    <w:rsid w:val="0ADC0FA1"/>
    <w:rsid w:val="0AF16A2D"/>
    <w:rsid w:val="0AF73B9F"/>
    <w:rsid w:val="0B04298F"/>
    <w:rsid w:val="0B1F0A0E"/>
    <w:rsid w:val="0B1F47F6"/>
    <w:rsid w:val="0B4314CF"/>
    <w:rsid w:val="0B4653C5"/>
    <w:rsid w:val="0B4D3D5D"/>
    <w:rsid w:val="0B4D4003"/>
    <w:rsid w:val="0B5207A2"/>
    <w:rsid w:val="0B72549A"/>
    <w:rsid w:val="0B8738FB"/>
    <w:rsid w:val="0B875331"/>
    <w:rsid w:val="0B8C410A"/>
    <w:rsid w:val="0B962022"/>
    <w:rsid w:val="0B97321C"/>
    <w:rsid w:val="0BAC6E4D"/>
    <w:rsid w:val="0BB73347"/>
    <w:rsid w:val="0BC37077"/>
    <w:rsid w:val="0BDD5C02"/>
    <w:rsid w:val="0C332202"/>
    <w:rsid w:val="0C372926"/>
    <w:rsid w:val="0C475DF8"/>
    <w:rsid w:val="0C492DA6"/>
    <w:rsid w:val="0C4E200B"/>
    <w:rsid w:val="0C5C64FF"/>
    <w:rsid w:val="0C680429"/>
    <w:rsid w:val="0C69533E"/>
    <w:rsid w:val="0C7F3CDF"/>
    <w:rsid w:val="0C9369A7"/>
    <w:rsid w:val="0CA07068"/>
    <w:rsid w:val="0CA10462"/>
    <w:rsid w:val="0CB361E4"/>
    <w:rsid w:val="0CBC083A"/>
    <w:rsid w:val="0CC47A10"/>
    <w:rsid w:val="0CD272E2"/>
    <w:rsid w:val="0CD67394"/>
    <w:rsid w:val="0D005293"/>
    <w:rsid w:val="0D10274D"/>
    <w:rsid w:val="0D2424D5"/>
    <w:rsid w:val="0D256C96"/>
    <w:rsid w:val="0D5C314D"/>
    <w:rsid w:val="0D6B6338"/>
    <w:rsid w:val="0D7241D6"/>
    <w:rsid w:val="0D7565A2"/>
    <w:rsid w:val="0D7F04DC"/>
    <w:rsid w:val="0D8E5E76"/>
    <w:rsid w:val="0DC26121"/>
    <w:rsid w:val="0DCF2193"/>
    <w:rsid w:val="0DD66E46"/>
    <w:rsid w:val="0DEC4AF3"/>
    <w:rsid w:val="0E18625A"/>
    <w:rsid w:val="0E1A6CBC"/>
    <w:rsid w:val="0E254958"/>
    <w:rsid w:val="0E350408"/>
    <w:rsid w:val="0E397007"/>
    <w:rsid w:val="0E4B4FAE"/>
    <w:rsid w:val="0E617702"/>
    <w:rsid w:val="0E620525"/>
    <w:rsid w:val="0E7C1065"/>
    <w:rsid w:val="0E9A5716"/>
    <w:rsid w:val="0EBF5804"/>
    <w:rsid w:val="0ED432FA"/>
    <w:rsid w:val="0EEE186B"/>
    <w:rsid w:val="0EFF5754"/>
    <w:rsid w:val="0F1227EB"/>
    <w:rsid w:val="0F203E2A"/>
    <w:rsid w:val="0F384FA1"/>
    <w:rsid w:val="0F9C78EA"/>
    <w:rsid w:val="0FB353EB"/>
    <w:rsid w:val="0FB4253E"/>
    <w:rsid w:val="0FD23A07"/>
    <w:rsid w:val="0FFA689B"/>
    <w:rsid w:val="0FFC5212"/>
    <w:rsid w:val="0FFE7F79"/>
    <w:rsid w:val="100160ED"/>
    <w:rsid w:val="10114BE1"/>
    <w:rsid w:val="1059439A"/>
    <w:rsid w:val="107F02D1"/>
    <w:rsid w:val="10AA39B8"/>
    <w:rsid w:val="10B071F6"/>
    <w:rsid w:val="10BB7370"/>
    <w:rsid w:val="10C421AA"/>
    <w:rsid w:val="10C708F4"/>
    <w:rsid w:val="10C87BD4"/>
    <w:rsid w:val="10D96E93"/>
    <w:rsid w:val="10DA4F7B"/>
    <w:rsid w:val="10DE661A"/>
    <w:rsid w:val="10E81D23"/>
    <w:rsid w:val="10EB01F2"/>
    <w:rsid w:val="110852A5"/>
    <w:rsid w:val="111026C1"/>
    <w:rsid w:val="11121CA3"/>
    <w:rsid w:val="112659B2"/>
    <w:rsid w:val="11296969"/>
    <w:rsid w:val="1151699D"/>
    <w:rsid w:val="11A75012"/>
    <w:rsid w:val="11B2205B"/>
    <w:rsid w:val="11B672E4"/>
    <w:rsid w:val="11BE34A2"/>
    <w:rsid w:val="11C42D3E"/>
    <w:rsid w:val="11C76454"/>
    <w:rsid w:val="11DA1516"/>
    <w:rsid w:val="11E05CA1"/>
    <w:rsid w:val="11E362C7"/>
    <w:rsid w:val="11F43B6A"/>
    <w:rsid w:val="11F94604"/>
    <w:rsid w:val="120B7758"/>
    <w:rsid w:val="12171C0C"/>
    <w:rsid w:val="122F57D1"/>
    <w:rsid w:val="123D4796"/>
    <w:rsid w:val="123F14AC"/>
    <w:rsid w:val="12466386"/>
    <w:rsid w:val="126E31C9"/>
    <w:rsid w:val="12726E78"/>
    <w:rsid w:val="127675EA"/>
    <w:rsid w:val="127C5EA2"/>
    <w:rsid w:val="127D0F02"/>
    <w:rsid w:val="127D5E54"/>
    <w:rsid w:val="129A2EA7"/>
    <w:rsid w:val="129A4461"/>
    <w:rsid w:val="129F554A"/>
    <w:rsid w:val="12A21596"/>
    <w:rsid w:val="12B44CA6"/>
    <w:rsid w:val="12B82607"/>
    <w:rsid w:val="12BB746E"/>
    <w:rsid w:val="12D25CCE"/>
    <w:rsid w:val="12DA3A83"/>
    <w:rsid w:val="12DB294C"/>
    <w:rsid w:val="12E2367F"/>
    <w:rsid w:val="13085A27"/>
    <w:rsid w:val="131945D3"/>
    <w:rsid w:val="13236FC8"/>
    <w:rsid w:val="132B5211"/>
    <w:rsid w:val="132F1BE6"/>
    <w:rsid w:val="13452D85"/>
    <w:rsid w:val="1363366A"/>
    <w:rsid w:val="13642B0B"/>
    <w:rsid w:val="13774942"/>
    <w:rsid w:val="137C2584"/>
    <w:rsid w:val="13B455C6"/>
    <w:rsid w:val="13B64453"/>
    <w:rsid w:val="13C72868"/>
    <w:rsid w:val="13C751D3"/>
    <w:rsid w:val="13CE0422"/>
    <w:rsid w:val="13D872A8"/>
    <w:rsid w:val="13D9483F"/>
    <w:rsid w:val="13DF510F"/>
    <w:rsid w:val="13E24EE8"/>
    <w:rsid w:val="13EA151F"/>
    <w:rsid w:val="14291473"/>
    <w:rsid w:val="142C6D58"/>
    <w:rsid w:val="142D1E52"/>
    <w:rsid w:val="14366E92"/>
    <w:rsid w:val="144C4A02"/>
    <w:rsid w:val="145004CC"/>
    <w:rsid w:val="14652DF1"/>
    <w:rsid w:val="14794005"/>
    <w:rsid w:val="14897058"/>
    <w:rsid w:val="14934316"/>
    <w:rsid w:val="14A7430C"/>
    <w:rsid w:val="14AA200D"/>
    <w:rsid w:val="14E44B5D"/>
    <w:rsid w:val="14F92249"/>
    <w:rsid w:val="15093D98"/>
    <w:rsid w:val="151F378D"/>
    <w:rsid w:val="152575AA"/>
    <w:rsid w:val="152E4F70"/>
    <w:rsid w:val="15365792"/>
    <w:rsid w:val="153B2F0C"/>
    <w:rsid w:val="15574995"/>
    <w:rsid w:val="155E1C7D"/>
    <w:rsid w:val="158F2F64"/>
    <w:rsid w:val="15A22F51"/>
    <w:rsid w:val="15B35B2E"/>
    <w:rsid w:val="15B72B1F"/>
    <w:rsid w:val="15B92670"/>
    <w:rsid w:val="15D91CC0"/>
    <w:rsid w:val="15FE3937"/>
    <w:rsid w:val="160C4C30"/>
    <w:rsid w:val="161367EE"/>
    <w:rsid w:val="1617770D"/>
    <w:rsid w:val="161A1ED2"/>
    <w:rsid w:val="16281DCB"/>
    <w:rsid w:val="162F1E26"/>
    <w:rsid w:val="16363407"/>
    <w:rsid w:val="1642015C"/>
    <w:rsid w:val="164779A3"/>
    <w:rsid w:val="164A0162"/>
    <w:rsid w:val="16544552"/>
    <w:rsid w:val="167A401B"/>
    <w:rsid w:val="167A5EB1"/>
    <w:rsid w:val="16A7514D"/>
    <w:rsid w:val="16A97DA2"/>
    <w:rsid w:val="16AA1285"/>
    <w:rsid w:val="16B12EE8"/>
    <w:rsid w:val="16CB6A6C"/>
    <w:rsid w:val="16D96A35"/>
    <w:rsid w:val="16F51BC1"/>
    <w:rsid w:val="16FE4B47"/>
    <w:rsid w:val="17054E20"/>
    <w:rsid w:val="1707657A"/>
    <w:rsid w:val="17181E34"/>
    <w:rsid w:val="17293EE7"/>
    <w:rsid w:val="172E3883"/>
    <w:rsid w:val="179756F9"/>
    <w:rsid w:val="179C6F45"/>
    <w:rsid w:val="17AE414C"/>
    <w:rsid w:val="17BF0040"/>
    <w:rsid w:val="17C1630D"/>
    <w:rsid w:val="17C95D30"/>
    <w:rsid w:val="17D717AB"/>
    <w:rsid w:val="17D95D67"/>
    <w:rsid w:val="17F563A2"/>
    <w:rsid w:val="180034F6"/>
    <w:rsid w:val="180A218C"/>
    <w:rsid w:val="181841E6"/>
    <w:rsid w:val="18195A61"/>
    <w:rsid w:val="18240FC5"/>
    <w:rsid w:val="18281063"/>
    <w:rsid w:val="18393BC5"/>
    <w:rsid w:val="183A2F5A"/>
    <w:rsid w:val="18477E5C"/>
    <w:rsid w:val="1848057C"/>
    <w:rsid w:val="18570443"/>
    <w:rsid w:val="18604A46"/>
    <w:rsid w:val="18715FA4"/>
    <w:rsid w:val="1897129F"/>
    <w:rsid w:val="18AB5E83"/>
    <w:rsid w:val="18AC7C4D"/>
    <w:rsid w:val="18AE4950"/>
    <w:rsid w:val="18C37F6A"/>
    <w:rsid w:val="18C42578"/>
    <w:rsid w:val="18C66851"/>
    <w:rsid w:val="18D52CF9"/>
    <w:rsid w:val="18D75DF6"/>
    <w:rsid w:val="18DE418C"/>
    <w:rsid w:val="18EB7D8F"/>
    <w:rsid w:val="19031BAC"/>
    <w:rsid w:val="19126A96"/>
    <w:rsid w:val="192D2EF1"/>
    <w:rsid w:val="19323147"/>
    <w:rsid w:val="1933085A"/>
    <w:rsid w:val="19351C90"/>
    <w:rsid w:val="196C7B36"/>
    <w:rsid w:val="19764001"/>
    <w:rsid w:val="19771F50"/>
    <w:rsid w:val="19906BB4"/>
    <w:rsid w:val="19A51617"/>
    <w:rsid w:val="19A946D9"/>
    <w:rsid w:val="19AF1A4C"/>
    <w:rsid w:val="19B24716"/>
    <w:rsid w:val="19C279E7"/>
    <w:rsid w:val="19CA21AA"/>
    <w:rsid w:val="19CB040E"/>
    <w:rsid w:val="1A05550E"/>
    <w:rsid w:val="1A185B2E"/>
    <w:rsid w:val="1A2B61AA"/>
    <w:rsid w:val="1A3A10E3"/>
    <w:rsid w:val="1A466AFA"/>
    <w:rsid w:val="1A4C6522"/>
    <w:rsid w:val="1A4E553B"/>
    <w:rsid w:val="1A7A3F9E"/>
    <w:rsid w:val="1A815CE6"/>
    <w:rsid w:val="1A8850B5"/>
    <w:rsid w:val="1A8A6FAC"/>
    <w:rsid w:val="1A9D2559"/>
    <w:rsid w:val="1AA36408"/>
    <w:rsid w:val="1AAF0124"/>
    <w:rsid w:val="1ACC455A"/>
    <w:rsid w:val="1AD10777"/>
    <w:rsid w:val="1AEF4F86"/>
    <w:rsid w:val="1B0B66B6"/>
    <w:rsid w:val="1B1736A4"/>
    <w:rsid w:val="1B24218C"/>
    <w:rsid w:val="1B410248"/>
    <w:rsid w:val="1B413DAA"/>
    <w:rsid w:val="1B6F5002"/>
    <w:rsid w:val="1B763B09"/>
    <w:rsid w:val="1B7D307E"/>
    <w:rsid w:val="1B7E44DA"/>
    <w:rsid w:val="1B8261EB"/>
    <w:rsid w:val="1B900FD6"/>
    <w:rsid w:val="1B92240B"/>
    <w:rsid w:val="1BB552AE"/>
    <w:rsid w:val="1BD01506"/>
    <w:rsid w:val="1BEC4B64"/>
    <w:rsid w:val="1BED7AE3"/>
    <w:rsid w:val="1C0B7EA6"/>
    <w:rsid w:val="1C1A6263"/>
    <w:rsid w:val="1C1F6312"/>
    <w:rsid w:val="1C39170E"/>
    <w:rsid w:val="1C551587"/>
    <w:rsid w:val="1C554DBD"/>
    <w:rsid w:val="1C5D5543"/>
    <w:rsid w:val="1C5F7271"/>
    <w:rsid w:val="1C786950"/>
    <w:rsid w:val="1CB942B2"/>
    <w:rsid w:val="1CC77BF3"/>
    <w:rsid w:val="1CF20CA6"/>
    <w:rsid w:val="1D070367"/>
    <w:rsid w:val="1D166085"/>
    <w:rsid w:val="1D192F4F"/>
    <w:rsid w:val="1D1A1588"/>
    <w:rsid w:val="1D1E10EC"/>
    <w:rsid w:val="1D3E12E1"/>
    <w:rsid w:val="1D52025A"/>
    <w:rsid w:val="1D590E92"/>
    <w:rsid w:val="1D605D72"/>
    <w:rsid w:val="1D7332C6"/>
    <w:rsid w:val="1D78186A"/>
    <w:rsid w:val="1D830D58"/>
    <w:rsid w:val="1D867409"/>
    <w:rsid w:val="1D913B78"/>
    <w:rsid w:val="1DB23A4F"/>
    <w:rsid w:val="1DD8379B"/>
    <w:rsid w:val="1DE63EDF"/>
    <w:rsid w:val="1E060DA8"/>
    <w:rsid w:val="1E20105E"/>
    <w:rsid w:val="1E2730BA"/>
    <w:rsid w:val="1E3279B2"/>
    <w:rsid w:val="1E4D3DAA"/>
    <w:rsid w:val="1E4F1255"/>
    <w:rsid w:val="1E5623BA"/>
    <w:rsid w:val="1E611D79"/>
    <w:rsid w:val="1E715DD5"/>
    <w:rsid w:val="1E753D2D"/>
    <w:rsid w:val="1E7A7F87"/>
    <w:rsid w:val="1E84560F"/>
    <w:rsid w:val="1E9A12DF"/>
    <w:rsid w:val="1E9D2274"/>
    <w:rsid w:val="1EAF6908"/>
    <w:rsid w:val="1EB20DBA"/>
    <w:rsid w:val="1ED315AF"/>
    <w:rsid w:val="1F027D16"/>
    <w:rsid w:val="1F664799"/>
    <w:rsid w:val="1F8C187E"/>
    <w:rsid w:val="1FAA19E2"/>
    <w:rsid w:val="1FCA23DF"/>
    <w:rsid w:val="1FD94CD2"/>
    <w:rsid w:val="1FE74100"/>
    <w:rsid w:val="1FF52181"/>
    <w:rsid w:val="1FFA1BB6"/>
    <w:rsid w:val="1FFC5316"/>
    <w:rsid w:val="200436E9"/>
    <w:rsid w:val="20140EE0"/>
    <w:rsid w:val="2022139B"/>
    <w:rsid w:val="2063727B"/>
    <w:rsid w:val="206D2D54"/>
    <w:rsid w:val="209D6AE8"/>
    <w:rsid w:val="20C0161A"/>
    <w:rsid w:val="20E232C0"/>
    <w:rsid w:val="20EE0FDC"/>
    <w:rsid w:val="20F2575F"/>
    <w:rsid w:val="20F96468"/>
    <w:rsid w:val="20F9702B"/>
    <w:rsid w:val="211A57BD"/>
    <w:rsid w:val="212860A9"/>
    <w:rsid w:val="212B7717"/>
    <w:rsid w:val="212E3916"/>
    <w:rsid w:val="213F4058"/>
    <w:rsid w:val="21561931"/>
    <w:rsid w:val="21572872"/>
    <w:rsid w:val="215A13A4"/>
    <w:rsid w:val="21697B33"/>
    <w:rsid w:val="216D308D"/>
    <w:rsid w:val="21747B21"/>
    <w:rsid w:val="21863030"/>
    <w:rsid w:val="218D0A8A"/>
    <w:rsid w:val="218F7512"/>
    <w:rsid w:val="21900D76"/>
    <w:rsid w:val="219B6745"/>
    <w:rsid w:val="21A06627"/>
    <w:rsid w:val="21A17E6D"/>
    <w:rsid w:val="21DA0EB8"/>
    <w:rsid w:val="21E57A83"/>
    <w:rsid w:val="21F6419A"/>
    <w:rsid w:val="2201453C"/>
    <w:rsid w:val="2202564F"/>
    <w:rsid w:val="220D2AAF"/>
    <w:rsid w:val="221261D7"/>
    <w:rsid w:val="2223657C"/>
    <w:rsid w:val="22703C6A"/>
    <w:rsid w:val="22852F1C"/>
    <w:rsid w:val="228812D4"/>
    <w:rsid w:val="22956B28"/>
    <w:rsid w:val="22B35922"/>
    <w:rsid w:val="22C20147"/>
    <w:rsid w:val="22C64606"/>
    <w:rsid w:val="22DE1230"/>
    <w:rsid w:val="22DE5098"/>
    <w:rsid w:val="22ED25C0"/>
    <w:rsid w:val="230B5319"/>
    <w:rsid w:val="23256C47"/>
    <w:rsid w:val="232C73D4"/>
    <w:rsid w:val="23323222"/>
    <w:rsid w:val="233543EE"/>
    <w:rsid w:val="23606E0C"/>
    <w:rsid w:val="2364406C"/>
    <w:rsid w:val="236A6368"/>
    <w:rsid w:val="236E4557"/>
    <w:rsid w:val="23794737"/>
    <w:rsid w:val="237B402A"/>
    <w:rsid w:val="2384761B"/>
    <w:rsid w:val="238A49BE"/>
    <w:rsid w:val="23B238E9"/>
    <w:rsid w:val="23CB4766"/>
    <w:rsid w:val="23CC05F5"/>
    <w:rsid w:val="23D34E9F"/>
    <w:rsid w:val="240B36AC"/>
    <w:rsid w:val="240C61BC"/>
    <w:rsid w:val="240F7347"/>
    <w:rsid w:val="241A3FAB"/>
    <w:rsid w:val="24202F0D"/>
    <w:rsid w:val="24240E14"/>
    <w:rsid w:val="24383080"/>
    <w:rsid w:val="24401738"/>
    <w:rsid w:val="2444305E"/>
    <w:rsid w:val="246460D9"/>
    <w:rsid w:val="24771099"/>
    <w:rsid w:val="24AC55F0"/>
    <w:rsid w:val="24AE79CD"/>
    <w:rsid w:val="24BA0D13"/>
    <w:rsid w:val="24BE69C8"/>
    <w:rsid w:val="24BF58B0"/>
    <w:rsid w:val="24C33C4E"/>
    <w:rsid w:val="24DF62F6"/>
    <w:rsid w:val="24E60C0C"/>
    <w:rsid w:val="24F2287A"/>
    <w:rsid w:val="251117A3"/>
    <w:rsid w:val="2511235B"/>
    <w:rsid w:val="25287C5E"/>
    <w:rsid w:val="2547664A"/>
    <w:rsid w:val="25487E95"/>
    <w:rsid w:val="255A37A4"/>
    <w:rsid w:val="255D021D"/>
    <w:rsid w:val="25686990"/>
    <w:rsid w:val="257508B9"/>
    <w:rsid w:val="25857FBA"/>
    <w:rsid w:val="258C3DC7"/>
    <w:rsid w:val="25B02A1C"/>
    <w:rsid w:val="25CE351A"/>
    <w:rsid w:val="25D1299C"/>
    <w:rsid w:val="25D271C5"/>
    <w:rsid w:val="25E87CE1"/>
    <w:rsid w:val="25EA71AA"/>
    <w:rsid w:val="25EE7646"/>
    <w:rsid w:val="25FA4CD4"/>
    <w:rsid w:val="260433B5"/>
    <w:rsid w:val="260F07AE"/>
    <w:rsid w:val="26155A03"/>
    <w:rsid w:val="262A2503"/>
    <w:rsid w:val="262C4163"/>
    <w:rsid w:val="263B7A09"/>
    <w:rsid w:val="263C1DEE"/>
    <w:rsid w:val="26563233"/>
    <w:rsid w:val="26606DA9"/>
    <w:rsid w:val="26653092"/>
    <w:rsid w:val="2671050E"/>
    <w:rsid w:val="26746369"/>
    <w:rsid w:val="267751F4"/>
    <w:rsid w:val="26946A0B"/>
    <w:rsid w:val="269A586B"/>
    <w:rsid w:val="26A16904"/>
    <w:rsid w:val="26CA7CC5"/>
    <w:rsid w:val="26D27C2D"/>
    <w:rsid w:val="26EB338A"/>
    <w:rsid w:val="26EE046A"/>
    <w:rsid w:val="26F10D1F"/>
    <w:rsid w:val="27066F01"/>
    <w:rsid w:val="270B5835"/>
    <w:rsid w:val="27120993"/>
    <w:rsid w:val="273411A7"/>
    <w:rsid w:val="27393E7D"/>
    <w:rsid w:val="273C77B8"/>
    <w:rsid w:val="27424763"/>
    <w:rsid w:val="274345EF"/>
    <w:rsid w:val="27556BE6"/>
    <w:rsid w:val="276552D5"/>
    <w:rsid w:val="27713B3B"/>
    <w:rsid w:val="278124C7"/>
    <w:rsid w:val="278B0BC5"/>
    <w:rsid w:val="27C02818"/>
    <w:rsid w:val="27C15C76"/>
    <w:rsid w:val="27DF4A0F"/>
    <w:rsid w:val="27E0480F"/>
    <w:rsid w:val="27E57FA9"/>
    <w:rsid w:val="27EA5074"/>
    <w:rsid w:val="27EB2FE5"/>
    <w:rsid w:val="281A4553"/>
    <w:rsid w:val="28252A14"/>
    <w:rsid w:val="2831184A"/>
    <w:rsid w:val="28381EE2"/>
    <w:rsid w:val="283E7E37"/>
    <w:rsid w:val="284F64A5"/>
    <w:rsid w:val="285A37E8"/>
    <w:rsid w:val="28631CF1"/>
    <w:rsid w:val="28682EA0"/>
    <w:rsid w:val="2876634C"/>
    <w:rsid w:val="28801E46"/>
    <w:rsid w:val="28852780"/>
    <w:rsid w:val="289235DB"/>
    <w:rsid w:val="289305D2"/>
    <w:rsid w:val="289E3538"/>
    <w:rsid w:val="28B866E9"/>
    <w:rsid w:val="28C74F1A"/>
    <w:rsid w:val="28D92E84"/>
    <w:rsid w:val="28E13D77"/>
    <w:rsid w:val="28E90591"/>
    <w:rsid w:val="28ED0D8E"/>
    <w:rsid w:val="28EE0199"/>
    <w:rsid w:val="28EE26D9"/>
    <w:rsid w:val="28F74A40"/>
    <w:rsid w:val="28FE30E7"/>
    <w:rsid w:val="29014B09"/>
    <w:rsid w:val="2911517A"/>
    <w:rsid w:val="29160C35"/>
    <w:rsid w:val="293C08BA"/>
    <w:rsid w:val="294246C9"/>
    <w:rsid w:val="2945098F"/>
    <w:rsid w:val="29646F86"/>
    <w:rsid w:val="296650D3"/>
    <w:rsid w:val="297C3CAF"/>
    <w:rsid w:val="29803D72"/>
    <w:rsid w:val="2988007A"/>
    <w:rsid w:val="29A1566A"/>
    <w:rsid w:val="29BD74C9"/>
    <w:rsid w:val="29C97576"/>
    <w:rsid w:val="29D3647B"/>
    <w:rsid w:val="2A0F7586"/>
    <w:rsid w:val="2A190EAA"/>
    <w:rsid w:val="2A4D08E6"/>
    <w:rsid w:val="2A546C60"/>
    <w:rsid w:val="2A5D7774"/>
    <w:rsid w:val="2A6D1E5F"/>
    <w:rsid w:val="2A6E5DFD"/>
    <w:rsid w:val="2A857209"/>
    <w:rsid w:val="2A883848"/>
    <w:rsid w:val="2AA06B6C"/>
    <w:rsid w:val="2AA23819"/>
    <w:rsid w:val="2AA257CA"/>
    <w:rsid w:val="2AA33175"/>
    <w:rsid w:val="2AA44BEB"/>
    <w:rsid w:val="2AA92347"/>
    <w:rsid w:val="2AB210CB"/>
    <w:rsid w:val="2AB22215"/>
    <w:rsid w:val="2AEC0F93"/>
    <w:rsid w:val="2AFA0725"/>
    <w:rsid w:val="2AFB354C"/>
    <w:rsid w:val="2AFB7DC7"/>
    <w:rsid w:val="2B2730E3"/>
    <w:rsid w:val="2B3911A5"/>
    <w:rsid w:val="2B552557"/>
    <w:rsid w:val="2B6A7E34"/>
    <w:rsid w:val="2B73064E"/>
    <w:rsid w:val="2B8165D5"/>
    <w:rsid w:val="2BA45828"/>
    <w:rsid w:val="2BAC15AA"/>
    <w:rsid w:val="2BCB5171"/>
    <w:rsid w:val="2BCF4B60"/>
    <w:rsid w:val="2BD2276B"/>
    <w:rsid w:val="2BDC6389"/>
    <w:rsid w:val="2BDF0917"/>
    <w:rsid w:val="2BDF3915"/>
    <w:rsid w:val="2BEA2943"/>
    <w:rsid w:val="2BEA669C"/>
    <w:rsid w:val="2C2C5124"/>
    <w:rsid w:val="2C4A5F0C"/>
    <w:rsid w:val="2C606567"/>
    <w:rsid w:val="2C6C2C50"/>
    <w:rsid w:val="2C7F2992"/>
    <w:rsid w:val="2CA30B0D"/>
    <w:rsid w:val="2CB924D6"/>
    <w:rsid w:val="2CC43052"/>
    <w:rsid w:val="2CCE6597"/>
    <w:rsid w:val="2CD83E0A"/>
    <w:rsid w:val="2CE91FFB"/>
    <w:rsid w:val="2CED5ED0"/>
    <w:rsid w:val="2CF42A5A"/>
    <w:rsid w:val="2D0A3505"/>
    <w:rsid w:val="2D144AF5"/>
    <w:rsid w:val="2D1B4475"/>
    <w:rsid w:val="2D212180"/>
    <w:rsid w:val="2D557873"/>
    <w:rsid w:val="2D5A46AD"/>
    <w:rsid w:val="2D7947C9"/>
    <w:rsid w:val="2D873ACD"/>
    <w:rsid w:val="2D894A67"/>
    <w:rsid w:val="2D8F3F0A"/>
    <w:rsid w:val="2D9425C6"/>
    <w:rsid w:val="2D9865B4"/>
    <w:rsid w:val="2D9A31C4"/>
    <w:rsid w:val="2D9C4FA5"/>
    <w:rsid w:val="2D9E7870"/>
    <w:rsid w:val="2DA14E3C"/>
    <w:rsid w:val="2DAF371A"/>
    <w:rsid w:val="2DC512D4"/>
    <w:rsid w:val="2DC8172D"/>
    <w:rsid w:val="2DD16D7A"/>
    <w:rsid w:val="2DFE4B2B"/>
    <w:rsid w:val="2E00140E"/>
    <w:rsid w:val="2E1C7A36"/>
    <w:rsid w:val="2E5D2E4F"/>
    <w:rsid w:val="2E5F4FF1"/>
    <w:rsid w:val="2E6979AD"/>
    <w:rsid w:val="2E824EB3"/>
    <w:rsid w:val="2E8B7F14"/>
    <w:rsid w:val="2E995DEE"/>
    <w:rsid w:val="2EA31757"/>
    <w:rsid w:val="2EAC1D11"/>
    <w:rsid w:val="2ECB4814"/>
    <w:rsid w:val="2EDC437C"/>
    <w:rsid w:val="2EEA5D91"/>
    <w:rsid w:val="2F001361"/>
    <w:rsid w:val="2F084339"/>
    <w:rsid w:val="2F087303"/>
    <w:rsid w:val="2F1928CB"/>
    <w:rsid w:val="2F1D2FFE"/>
    <w:rsid w:val="2F200D5D"/>
    <w:rsid w:val="2F2556FC"/>
    <w:rsid w:val="2F4C2F51"/>
    <w:rsid w:val="2F6E6402"/>
    <w:rsid w:val="2F7F310D"/>
    <w:rsid w:val="2F8D5A3B"/>
    <w:rsid w:val="2F9631C5"/>
    <w:rsid w:val="2FBC2096"/>
    <w:rsid w:val="2FC574F4"/>
    <w:rsid w:val="2FD35143"/>
    <w:rsid w:val="2FDA7B41"/>
    <w:rsid w:val="2FE6505C"/>
    <w:rsid w:val="3009586E"/>
    <w:rsid w:val="30256878"/>
    <w:rsid w:val="304D5703"/>
    <w:rsid w:val="30664F01"/>
    <w:rsid w:val="306674FD"/>
    <w:rsid w:val="306836DA"/>
    <w:rsid w:val="306E0EDE"/>
    <w:rsid w:val="306F1B59"/>
    <w:rsid w:val="30793F6A"/>
    <w:rsid w:val="30B1146F"/>
    <w:rsid w:val="30C54300"/>
    <w:rsid w:val="30CD1393"/>
    <w:rsid w:val="30CF787B"/>
    <w:rsid w:val="30FE49C9"/>
    <w:rsid w:val="31015A2D"/>
    <w:rsid w:val="31217B3C"/>
    <w:rsid w:val="31361B66"/>
    <w:rsid w:val="31370169"/>
    <w:rsid w:val="3143569A"/>
    <w:rsid w:val="31471F4C"/>
    <w:rsid w:val="316D7A45"/>
    <w:rsid w:val="316F6614"/>
    <w:rsid w:val="31725F15"/>
    <w:rsid w:val="31756D62"/>
    <w:rsid w:val="317A02CE"/>
    <w:rsid w:val="319D0902"/>
    <w:rsid w:val="31AA35A1"/>
    <w:rsid w:val="31B133CE"/>
    <w:rsid w:val="31D17D26"/>
    <w:rsid w:val="31E812C0"/>
    <w:rsid w:val="31F51E66"/>
    <w:rsid w:val="31F75A80"/>
    <w:rsid w:val="32255552"/>
    <w:rsid w:val="322C5B14"/>
    <w:rsid w:val="32391508"/>
    <w:rsid w:val="324F409C"/>
    <w:rsid w:val="32646F88"/>
    <w:rsid w:val="32717F7B"/>
    <w:rsid w:val="328F4F52"/>
    <w:rsid w:val="32933CA6"/>
    <w:rsid w:val="329D5CE5"/>
    <w:rsid w:val="32A00A8D"/>
    <w:rsid w:val="32A7629F"/>
    <w:rsid w:val="32A80473"/>
    <w:rsid w:val="32AD64A3"/>
    <w:rsid w:val="32B46816"/>
    <w:rsid w:val="32D12774"/>
    <w:rsid w:val="32DF09EB"/>
    <w:rsid w:val="32E0778C"/>
    <w:rsid w:val="32E83EC8"/>
    <w:rsid w:val="32E94099"/>
    <w:rsid w:val="32EC2118"/>
    <w:rsid w:val="32FA755A"/>
    <w:rsid w:val="330575FC"/>
    <w:rsid w:val="331B730D"/>
    <w:rsid w:val="337B365E"/>
    <w:rsid w:val="33810A9B"/>
    <w:rsid w:val="33835394"/>
    <w:rsid w:val="338B5B4B"/>
    <w:rsid w:val="33977E71"/>
    <w:rsid w:val="33990900"/>
    <w:rsid w:val="33A234A8"/>
    <w:rsid w:val="33B734CA"/>
    <w:rsid w:val="33BB6C65"/>
    <w:rsid w:val="33C456EB"/>
    <w:rsid w:val="33CB410E"/>
    <w:rsid w:val="33CF4937"/>
    <w:rsid w:val="33E6735B"/>
    <w:rsid w:val="33E90EAA"/>
    <w:rsid w:val="33F540CB"/>
    <w:rsid w:val="34015DC4"/>
    <w:rsid w:val="341607FB"/>
    <w:rsid w:val="3426649F"/>
    <w:rsid w:val="342872F1"/>
    <w:rsid w:val="34362256"/>
    <w:rsid w:val="34386044"/>
    <w:rsid w:val="344537F9"/>
    <w:rsid w:val="345C4D7E"/>
    <w:rsid w:val="34610863"/>
    <w:rsid w:val="34704A16"/>
    <w:rsid w:val="3470769E"/>
    <w:rsid w:val="34AC4C77"/>
    <w:rsid w:val="34B21F20"/>
    <w:rsid w:val="34B96872"/>
    <w:rsid w:val="34BE4300"/>
    <w:rsid w:val="34CD1C37"/>
    <w:rsid w:val="34D01215"/>
    <w:rsid w:val="34DF6C5E"/>
    <w:rsid w:val="34E621A9"/>
    <w:rsid w:val="34E80884"/>
    <w:rsid w:val="34EC435E"/>
    <w:rsid w:val="351837C7"/>
    <w:rsid w:val="35245136"/>
    <w:rsid w:val="352C3D6A"/>
    <w:rsid w:val="352C7136"/>
    <w:rsid w:val="3543051D"/>
    <w:rsid w:val="355D6A44"/>
    <w:rsid w:val="357660CE"/>
    <w:rsid w:val="357E2191"/>
    <w:rsid w:val="35966EFA"/>
    <w:rsid w:val="35A84CCE"/>
    <w:rsid w:val="35B9496F"/>
    <w:rsid w:val="35CC460C"/>
    <w:rsid w:val="35D868B4"/>
    <w:rsid w:val="35E60F0D"/>
    <w:rsid w:val="35EF625F"/>
    <w:rsid w:val="35FF77C1"/>
    <w:rsid w:val="36044318"/>
    <w:rsid w:val="36053C29"/>
    <w:rsid w:val="36132780"/>
    <w:rsid w:val="36194FF5"/>
    <w:rsid w:val="36320EA0"/>
    <w:rsid w:val="364045AF"/>
    <w:rsid w:val="36415DB9"/>
    <w:rsid w:val="3646206B"/>
    <w:rsid w:val="36521FA2"/>
    <w:rsid w:val="365F0616"/>
    <w:rsid w:val="36937438"/>
    <w:rsid w:val="369643A6"/>
    <w:rsid w:val="36E42EAF"/>
    <w:rsid w:val="37044AA7"/>
    <w:rsid w:val="372901D9"/>
    <w:rsid w:val="37382142"/>
    <w:rsid w:val="373A4287"/>
    <w:rsid w:val="37435AE8"/>
    <w:rsid w:val="375C4828"/>
    <w:rsid w:val="376705D5"/>
    <w:rsid w:val="376D535B"/>
    <w:rsid w:val="3779000F"/>
    <w:rsid w:val="377F32F1"/>
    <w:rsid w:val="37901240"/>
    <w:rsid w:val="37B9635C"/>
    <w:rsid w:val="37BB4834"/>
    <w:rsid w:val="37BC7E9F"/>
    <w:rsid w:val="37DC4F5E"/>
    <w:rsid w:val="37DE0342"/>
    <w:rsid w:val="37DF2C63"/>
    <w:rsid w:val="37E51977"/>
    <w:rsid w:val="37FF673B"/>
    <w:rsid w:val="3806771A"/>
    <w:rsid w:val="380B60AF"/>
    <w:rsid w:val="38344031"/>
    <w:rsid w:val="383A5111"/>
    <w:rsid w:val="384836FF"/>
    <w:rsid w:val="38595191"/>
    <w:rsid w:val="3865356B"/>
    <w:rsid w:val="38685D58"/>
    <w:rsid w:val="38694D8D"/>
    <w:rsid w:val="38810E8D"/>
    <w:rsid w:val="3888716E"/>
    <w:rsid w:val="38933B00"/>
    <w:rsid w:val="38B73492"/>
    <w:rsid w:val="38C57962"/>
    <w:rsid w:val="38CC1F03"/>
    <w:rsid w:val="38CC34B5"/>
    <w:rsid w:val="38E7737E"/>
    <w:rsid w:val="38E91FF3"/>
    <w:rsid w:val="38F61C07"/>
    <w:rsid w:val="39325092"/>
    <w:rsid w:val="3935621B"/>
    <w:rsid w:val="393D60F0"/>
    <w:rsid w:val="39632FB9"/>
    <w:rsid w:val="39BC587C"/>
    <w:rsid w:val="39CB2F42"/>
    <w:rsid w:val="39D15D83"/>
    <w:rsid w:val="39F8560D"/>
    <w:rsid w:val="3A1313F7"/>
    <w:rsid w:val="3A226086"/>
    <w:rsid w:val="3A251EC2"/>
    <w:rsid w:val="3A2662B9"/>
    <w:rsid w:val="3A310829"/>
    <w:rsid w:val="3A45063B"/>
    <w:rsid w:val="3A4E5B7B"/>
    <w:rsid w:val="3A571E74"/>
    <w:rsid w:val="3A657B02"/>
    <w:rsid w:val="3A7C0686"/>
    <w:rsid w:val="3A7C5819"/>
    <w:rsid w:val="3A8865D8"/>
    <w:rsid w:val="3AAA73E4"/>
    <w:rsid w:val="3AB04BB2"/>
    <w:rsid w:val="3AE37B44"/>
    <w:rsid w:val="3AF610F8"/>
    <w:rsid w:val="3AFB710B"/>
    <w:rsid w:val="3B0E379E"/>
    <w:rsid w:val="3B133D99"/>
    <w:rsid w:val="3B197512"/>
    <w:rsid w:val="3B4E4EEF"/>
    <w:rsid w:val="3B563C12"/>
    <w:rsid w:val="3B5737C1"/>
    <w:rsid w:val="3B7B4924"/>
    <w:rsid w:val="3BA40F9E"/>
    <w:rsid w:val="3BA968E3"/>
    <w:rsid w:val="3BBE3788"/>
    <w:rsid w:val="3BC40CA9"/>
    <w:rsid w:val="3BCD1447"/>
    <w:rsid w:val="3BE8611B"/>
    <w:rsid w:val="3C037238"/>
    <w:rsid w:val="3C5730DE"/>
    <w:rsid w:val="3C6A1EC7"/>
    <w:rsid w:val="3C6A6163"/>
    <w:rsid w:val="3C8C4C05"/>
    <w:rsid w:val="3CAA3B89"/>
    <w:rsid w:val="3CC4535A"/>
    <w:rsid w:val="3CC80AAA"/>
    <w:rsid w:val="3CE82A8F"/>
    <w:rsid w:val="3CEB4620"/>
    <w:rsid w:val="3D0E2102"/>
    <w:rsid w:val="3D1D5223"/>
    <w:rsid w:val="3D282848"/>
    <w:rsid w:val="3D477B10"/>
    <w:rsid w:val="3D5544A2"/>
    <w:rsid w:val="3D5C5989"/>
    <w:rsid w:val="3D655C6D"/>
    <w:rsid w:val="3D676D66"/>
    <w:rsid w:val="3D856AD6"/>
    <w:rsid w:val="3D8E3892"/>
    <w:rsid w:val="3D933B2D"/>
    <w:rsid w:val="3DA559B3"/>
    <w:rsid w:val="3DB12946"/>
    <w:rsid w:val="3DB87B9A"/>
    <w:rsid w:val="3DBD4FFD"/>
    <w:rsid w:val="3DBF0FDC"/>
    <w:rsid w:val="3DDC769F"/>
    <w:rsid w:val="3DED071F"/>
    <w:rsid w:val="3E4A686D"/>
    <w:rsid w:val="3E51210C"/>
    <w:rsid w:val="3E5C4C91"/>
    <w:rsid w:val="3E7D0380"/>
    <w:rsid w:val="3E886E5F"/>
    <w:rsid w:val="3E8E6890"/>
    <w:rsid w:val="3EBC2C70"/>
    <w:rsid w:val="3EC86DED"/>
    <w:rsid w:val="3ECB6F19"/>
    <w:rsid w:val="3EF86849"/>
    <w:rsid w:val="3EFF3037"/>
    <w:rsid w:val="3EFF3C40"/>
    <w:rsid w:val="3F065598"/>
    <w:rsid w:val="3F2335E6"/>
    <w:rsid w:val="3F5453F9"/>
    <w:rsid w:val="3F590E31"/>
    <w:rsid w:val="3F5D675B"/>
    <w:rsid w:val="3F644A99"/>
    <w:rsid w:val="3F657812"/>
    <w:rsid w:val="3F780084"/>
    <w:rsid w:val="3F822228"/>
    <w:rsid w:val="3F985539"/>
    <w:rsid w:val="3FAB669D"/>
    <w:rsid w:val="3FC24443"/>
    <w:rsid w:val="3FD94CA2"/>
    <w:rsid w:val="3FE30945"/>
    <w:rsid w:val="3FE41FE3"/>
    <w:rsid w:val="3FF3441B"/>
    <w:rsid w:val="40022F7F"/>
    <w:rsid w:val="401674C7"/>
    <w:rsid w:val="40172B9E"/>
    <w:rsid w:val="401A09FD"/>
    <w:rsid w:val="4023416F"/>
    <w:rsid w:val="40297440"/>
    <w:rsid w:val="402C6767"/>
    <w:rsid w:val="40327736"/>
    <w:rsid w:val="40381B1C"/>
    <w:rsid w:val="40453DD7"/>
    <w:rsid w:val="40523FF9"/>
    <w:rsid w:val="40580DD6"/>
    <w:rsid w:val="4058139E"/>
    <w:rsid w:val="405A6054"/>
    <w:rsid w:val="40741595"/>
    <w:rsid w:val="40763F76"/>
    <w:rsid w:val="4076629E"/>
    <w:rsid w:val="40F02DF7"/>
    <w:rsid w:val="4104315A"/>
    <w:rsid w:val="410644A8"/>
    <w:rsid w:val="416070CB"/>
    <w:rsid w:val="417F007D"/>
    <w:rsid w:val="41892B05"/>
    <w:rsid w:val="41A41AD5"/>
    <w:rsid w:val="41A617B7"/>
    <w:rsid w:val="41AC04C4"/>
    <w:rsid w:val="41BC75C2"/>
    <w:rsid w:val="41C719E3"/>
    <w:rsid w:val="41D10984"/>
    <w:rsid w:val="41D44605"/>
    <w:rsid w:val="41E03CF3"/>
    <w:rsid w:val="41E97CEF"/>
    <w:rsid w:val="41F30DDB"/>
    <w:rsid w:val="421B27C6"/>
    <w:rsid w:val="42314BFA"/>
    <w:rsid w:val="4234547D"/>
    <w:rsid w:val="42513782"/>
    <w:rsid w:val="42527597"/>
    <w:rsid w:val="427753B7"/>
    <w:rsid w:val="42942B87"/>
    <w:rsid w:val="42BE2F42"/>
    <w:rsid w:val="42C734BF"/>
    <w:rsid w:val="42C90C4B"/>
    <w:rsid w:val="43066418"/>
    <w:rsid w:val="431867C3"/>
    <w:rsid w:val="431E268E"/>
    <w:rsid w:val="431F0655"/>
    <w:rsid w:val="43353449"/>
    <w:rsid w:val="4385722E"/>
    <w:rsid w:val="439A423B"/>
    <w:rsid w:val="439B144A"/>
    <w:rsid w:val="43A52864"/>
    <w:rsid w:val="43A831D6"/>
    <w:rsid w:val="43D64910"/>
    <w:rsid w:val="4409108C"/>
    <w:rsid w:val="441E71A2"/>
    <w:rsid w:val="442B7D79"/>
    <w:rsid w:val="443F0D0D"/>
    <w:rsid w:val="444011DB"/>
    <w:rsid w:val="444508FE"/>
    <w:rsid w:val="444D2D9A"/>
    <w:rsid w:val="446D2610"/>
    <w:rsid w:val="447A6993"/>
    <w:rsid w:val="447E3EA0"/>
    <w:rsid w:val="44917623"/>
    <w:rsid w:val="44D2379A"/>
    <w:rsid w:val="44DC0591"/>
    <w:rsid w:val="44E223F7"/>
    <w:rsid w:val="44FD34FE"/>
    <w:rsid w:val="450144C4"/>
    <w:rsid w:val="45082229"/>
    <w:rsid w:val="454230DF"/>
    <w:rsid w:val="454F4602"/>
    <w:rsid w:val="4568762D"/>
    <w:rsid w:val="457A6F02"/>
    <w:rsid w:val="458A5906"/>
    <w:rsid w:val="459B74EF"/>
    <w:rsid w:val="45A77682"/>
    <w:rsid w:val="45A85FD8"/>
    <w:rsid w:val="45BD320C"/>
    <w:rsid w:val="45C0651D"/>
    <w:rsid w:val="45D32B47"/>
    <w:rsid w:val="45EA244C"/>
    <w:rsid w:val="45FA5C33"/>
    <w:rsid w:val="46114B00"/>
    <w:rsid w:val="46192C50"/>
    <w:rsid w:val="46300739"/>
    <w:rsid w:val="464A64FE"/>
    <w:rsid w:val="4651763D"/>
    <w:rsid w:val="46532CD9"/>
    <w:rsid w:val="46BF282B"/>
    <w:rsid w:val="46CF7947"/>
    <w:rsid w:val="46DF4AAA"/>
    <w:rsid w:val="46FE5A3B"/>
    <w:rsid w:val="47013B76"/>
    <w:rsid w:val="471A368F"/>
    <w:rsid w:val="4724454B"/>
    <w:rsid w:val="473862A5"/>
    <w:rsid w:val="4740132E"/>
    <w:rsid w:val="474C1F40"/>
    <w:rsid w:val="474C7AAA"/>
    <w:rsid w:val="47565384"/>
    <w:rsid w:val="476A39B0"/>
    <w:rsid w:val="47877C8E"/>
    <w:rsid w:val="478B623F"/>
    <w:rsid w:val="47924B0C"/>
    <w:rsid w:val="47A9444E"/>
    <w:rsid w:val="47B53A0A"/>
    <w:rsid w:val="47C576BF"/>
    <w:rsid w:val="47CC4706"/>
    <w:rsid w:val="47E165F6"/>
    <w:rsid w:val="47EE32CC"/>
    <w:rsid w:val="47F9147D"/>
    <w:rsid w:val="481349D1"/>
    <w:rsid w:val="48215B20"/>
    <w:rsid w:val="48263A34"/>
    <w:rsid w:val="483738FA"/>
    <w:rsid w:val="4892384B"/>
    <w:rsid w:val="48937974"/>
    <w:rsid w:val="48A36D03"/>
    <w:rsid w:val="48A9121B"/>
    <w:rsid w:val="48B05F4A"/>
    <w:rsid w:val="48CE6BF0"/>
    <w:rsid w:val="49054FF9"/>
    <w:rsid w:val="490E791E"/>
    <w:rsid w:val="490E7AD4"/>
    <w:rsid w:val="491E2B0D"/>
    <w:rsid w:val="49213CAA"/>
    <w:rsid w:val="49221FEA"/>
    <w:rsid w:val="492B587E"/>
    <w:rsid w:val="493505D8"/>
    <w:rsid w:val="493934A1"/>
    <w:rsid w:val="494A24D7"/>
    <w:rsid w:val="494A41DC"/>
    <w:rsid w:val="494D209C"/>
    <w:rsid w:val="49587CC6"/>
    <w:rsid w:val="497548F9"/>
    <w:rsid w:val="4985746C"/>
    <w:rsid w:val="498F12CF"/>
    <w:rsid w:val="49957E38"/>
    <w:rsid w:val="499D74AE"/>
    <w:rsid w:val="49A02A68"/>
    <w:rsid w:val="49A811F1"/>
    <w:rsid w:val="49AC139F"/>
    <w:rsid w:val="49BC099F"/>
    <w:rsid w:val="49C307CA"/>
    <w:rsid w:val="49C877CB"/>
    <w:rsid w:val="49D43AA9"/>
    <w:rsid w:val="4A24539D"/>
    <w:rsid w:val="4A462E85"/>
    <w:rsid w:val="4A5517EC"/>
    <w:rsid w:val="4A697B95"/>
    <w:rsid w:val="4A6E0341"/>
    <w:rsid w:val="4A9C6ED0"/>
    <w:rsid w:val="4A9D6D33"/>
    <w:rsid w:val="4AA63F8A"/>
    <w:rsid w:val="4AB21C71"/>
    <w:rsid w:val="4ABE0920"/>
    <w:rsid w:val="4AD9391E"/>
    <w:rsid w:val="4AFF08DD"/>
    <w:rsid w:val="4B022490"/>
    <w:rsid w:val="4B025159"/>
    <w:rsid w:val="4B0A6FC4"/>
    <w:rsid w:val="4B127BA4"/>
    <w:rsid w:val="4B1443CF"/>
    <w:rsid w:val="4B210A10"/>
    <w:rsid w:val="4B2D5A81"/>
    <w:rsid w:val="4B326480"/>
    <w:rsid w:val="4B4B70C8"/>
    <w:rsid w:val="4B576E13"/>
    <w:rsid w:val="4B651611"/>
    <w:rsid w:val="4B727A39"/>
    <w:rsid w:val="4B833241"/>
    <w:rsid w:val="4B8A61FB"/>
    <w:rsid w:val="4B8B3CCB"/>
    <w:rsid w:val="4BB82B82"/>
    <w:rsid w:val="4BCE75BF"/>
    <w:rsid w:val="4BD1375B"/>
    <w:rsid w:val="4BE22219"/>
    <w:rsid w:val="4BF42589"/>
    <w:rsid w:val="4BFA7A89"/>
    <w:rsid w:val="4BFD0208"/>
    <w:rsid w:val="4C0564EC"/>
    <w:rsid w:val="4C1657CD"/>
    <w:rsid w:val="4C23715C"/>
    <w:rsid w:val="4C3B7D28"/>
    <w:rsid w:val="4C472B44"/>
    <w:rsid w:val="4C4A7E75"/>
    <w:rsid w:val="4C4D59B3"/>
    <w:rsid w:val="4C527029"/>
    <w:rsid w:val="4C5C3339"/>
    <w:rsid w:val="4C65047B"/>
    <w:rsid w:val="4C6E0AD4"/>
    <w:rsid w:val="4C757A2D"/>
    <w:rsid w:val="4C96683F"/>
    <w:rsid w:val="4C9E6AFB"/>
    <w:rsid w:val="4CA45AA6"/>
    <w:rsid w:val="4CAA4683"/>
    <w:rsid w:val="4CBC1E34"/>
    <w:rsid w:val="4CF724B8"/>
    <w:rsid w:val="4CFD0D7E"/>
    <w:rsid w:val="4D1347B3"/>
    <w:rsid w:val="4D1742A0"/>
    <w:rsid w:val="4D220658"/>
    <w:rsid w:val="4D390161"/>
    <w:rsid w:val="4D3F31D7"/>
    <w:rsid w:val="4D7820AD"/>
    <w:rsid w:val="4D8731DE"/>
    <w:rsid w:val="4D884426"/>
    <w:rsid w:val="4D8916DA"/>
    <w:rsid w:val="4DA43552"/>
    <w:rsid w:val="4DA60D96"/>
    <w:rsid w:val="4DB074EF"/>
    <w:rsid w:val="4DCC49FF"/>
    <w:rsid w:val="4DE46348"/>
    <w:rsid w:val="4DFE7A7E"/>
    <w:rsid w:val="4E1B0550"/>
    <w:rsid w:val="4E26594A"/>
    <w:rsid w:val="4E3C55AF"/>
    <w:rsid w:val="4E3C5F4A"/>
    <w:rsid w:val="4E4065E8"/>
    <w:rsid w:val="4E433598"/>
    <w:rsid w:val="4E4B1E8C"/>
    <w:rsid w:val="4E874C9A"/>
    <w:rsid w:val="4E884A7D"/>
    <w:rsid w:val="4E924CEA"/>
    <w:rsid w:val="4E9A5CC3"/>
    <w:rsid w:val="4E9E5655"/>
    <w:rsid w:val="4EBE0661"/>
    <w:rsid w:val="4EC44A71"/>
    <w:rsid w:val="4EFE4650"/>
    <w:rsid w:val="4EFF2EFD"/>
    <w:rsid w:val="4F060618"/>
    <w:rsid w:val="4F1E47BA"/>
    <w:rsid w:val="4F1F03B3"/>
    <w:rsid w:val="4F4F3A10"/>
    <w:rsid w:val="4F586520"/>
    <w:rsid w:val="4F616CF3"/>
    <w:rsid w:val="4F8C288C"/>
    <w:rsid w:val="4F9667CF"/>
    <w:rsid w:val="4FA41E9E"/>
    <w:rsid w:val="4FC10810"/>
    <w:rsid w:val="4FC20E49"/>
    <w:rsid w:val="4FC36090"/>
    <w:rsid w:val="4FCD40B5"/>
    <w:rsid w:val="4FD05995"/>
    <w:rsid w:val="4FD0690E"/>
    <w:rsid w:val="4FE122E3"/>
    <w:rsid w:val="4FEE26A1"/>
    <w:rsid w:val="4FFC2E6E"/>
    <w:rsid w:val="503A0AF5"/>
    <w:rsid w:val="50562BDF"/>
    <w:rsid w:val="50640A8C"/>
    <w:rsid w:val="506A209D"/>
    <w:rsid w:val="507042EC"/>
    <w:rsid w:val="5073750D"/>
    <w:rsid w:val="50937B9E"/>
    <w:rsid w:val="50C17C30"/>
    <w:rsid w:val="50D71BD1"/>
    <w:rsid w:val="50DC38C5"/>
    <w:rsid w:val="50DF6D3E"/>
    <w:rsid w:val="50E36705"/>
    <w:rsid w:val="50FA0407"/>
    <w:rsid w:val="51096642"/>
    <w:rsid w:val="51183C2C"/>
    <w:rsid w:val="512B1572"/>
    <w:rsid w:val="512D297C"/>
    <w:rsid w:val="513D4BE1"/>
    <w:rsid w:val="513F4D5A"/>
    <w:rsid w:val="51484048"/>
    <w:rsid w:val="51543294"/>
    <w:rsid w:val="51611195"/>
    <w:rsid w:val="516125CF"/>
    <w:rsid w:val="51741AFE"/>
    <w:rsid w:val="5178693E"/>
    <w:rsid w:val="5195796C"/>
    <w:rsid w:val="51962C70"/>
    <w:rsid w:val="51970BE3"/>
    <w:rsid w:val="51A7344C"/>
    <w:rsid w:val="51C868F9"/>
    <w:rsid w:val="51CD4ECC"/>
    <w:rsid w:val="51E40B70"/>
    <w:rsid w:val="521E7BA2"/>
    <w:rsid w:val="52201885"/>
    <w:rsid w:val="52342783"/>
    <w:rsid w:val="52495276"/>
    <w:rsid w:val="52651669"/>
    <w:rsid w:val="526648F6"/>
    <w:rsid w:val="526E012C"/>
    <w:rsid w:val="52772DD7"/>
    <w:rsid w:val="527D3706"/>
    <w:rsid w:val="52806AFA"/>
    <w:rsid w:val="528E5A38"/>
    <w:rsid w:val="529262A0"/>
    <w:rsid w:val="529549B5"/>
    <w:rsid w:val="529A2C43"/>
    <w:rsid w:val="529C4593"/>
    <w:rsid w:val="52B449E4"/>
    <w:rsid w:val="52EC2939"/>
    <w:rsid w:val="52EE267E"/>
    <w:rsid w:val="5311765C"/>
    <w:rsid w:val="5315572A"/>
    <w:rsid w:val="5365485C"/>
    <w:rsid w:val="537A1755"/>
    <w:rsid w:val="53AB797D"/>
    <w:rsid w:val="53B17A43"/>
    <w:rsid w:val="53CD0D81"/>
    <w:rsid w:val="53D1508E"/>
    <w:rsid w:val="542711ED"/>
    <w:rsid w:val="54361238"/>
    <w:rsid w:val="54777135"/>
    <w:rsid w:val="547A1172"/>
    <w:rsid w:val="5482085B"/>
    <w:rsid w:val="54A542D9"/>
    <w:rsid w:val="54BD1200"/>
    <w:rsid w:val="54CB1051"/>
    <w:rsid w:val="54D05D83"/>
    <w:rsid w:val="54D575BE"/>
    <w:rsid w:val="54E105FF"/>
    <w:rsid w:val="54E27E77"/>
    <w:rsid w:val="55147EB8"/>
    <w:rsid w:val="55157A40"/>
    <w:rsid w:val="552A5C02"/>
    <w:rsid w:val="552F3A67"/>
    <w:rsid w:val="553E11D9"/>
    <w:rsid w:val="55482CE7"/>
    <w:rsid w:val="554D66C7"/>
    <w:rsid w:val="555E38D6"/>
    <w:rsid w:val="559B16F1"/>
    <w:rsid w:val="559F4956"/>
    <w:rsid w:val="55BC481D"/>
    <w:rsid w:val="55D65E49"/>
    <w:rsid w:val="55D76BC1"/>
    <w:rsid w:val="55E0710E"/>
    <w:rsid w:val="55E63F50"/>
    <w:rsid w:val="55E66A31"/>
    <w:rsid w:val="55F3481F"/>
    <w:rsid w:val="56115991"/>
    <w:rsid w:val="561F07EA"/>
    <w:rsid w:val="562E2CFE"/>
    <w:rsid w:val="56466B8A"/>
    <w:rsid w:val="565E3C5A"/>
    <w:rsid w:val="5666024F"/>
    <w:rsid w:val="56696920"/>
    <w:rsid w:val="568A1154"/>
    <w:rsid w:val="56AC5178"/>
    <w:rsid w:val="56AE6C8F"/>
    <w:rsid w:val="56B36530"/>
    <w:rsid w:val="56B94909"/>
    <w:rsid w:val="56C1421E"/>
    <w:rsid w:val="56C306FF"/>
    <w:rsid w:val="56CB6AB7"/>
    <w:rsid w:val="56D46E67"/>
    <w:rsid w:val="56D91979"/>
    <w:rsid w:val="56EA44F9"/>
    <w:rsid w:val="56F03F57"/>
    <w:rsid w:val="56F10FC7"/>
    <w:rsid w:val="56FA1995"/>
    <w:rsid w:val="57032983"/>
    <w:rsid w:val="572F35D5"/>
    <w:rsid w:val="57376DC9"/>
    <w:rsid w:val="5743084E"/>
    <w:rsid w:val="574B6717"/>
    <w:rsid w:val="576626E7"/>
    <w:rsid w:val="57714024"/>
    <w:rsid w:val="57784365"/>
    <w:rsid w:val="577E7053"/>
    <w:rsid w:val="578664A6"/>
    <w:rsid w:val="57955D67"/>
    <w:rsid w:val="57AB75AD"/>
    <w:rsid w:val="57C514C9"/>
    <w:rsid w:val="57FC622A"/>
    <w:rsid w:val="580C2832"/>
    <w:rsid w:val="58253B01"/>
    <w:rsid w:val="582628F7"/>
    <w:rsid w:val="58404EEC"/>
    <w:rsid w:val="58417745"/>
    <w:rsid w:val="584671D0"/>
    <w:rsid w:val="584B4D76"/>
    <w:rsid w:val="58532FBC"/>
    <w:rsid w:val="586F0972"/>
    <w:rsid w:val="58702253"/>
    <w:rsid w:val="58891D9C"/>
    <w:rsid w:val="58A64DF1"/>
    <w:rsid w:val="58AA00BD"/>
    <w:rsid w:val="58AF09D0"/>
    <w:rsid w:val="58B11206"/>
    <w:rsid w:val="58B41345"/>
    <w:rsid w:val="58C70A75"/>
    <w:rsid w:val="58C71C9E"/>
    <w:rsid w:val="58D046D7"/>
    <w:rsid w:val="58DB134D"/>
    <w:rsid w:val="58EB5A0C"/>
    <w:rsid w:val="58F47DF8"/>
    <w:rsid w:val="58F761DB"/>
    <w:rsid w:val="58F7746A"/>
    <w:rsid w:val="59125423"/>
    <w:rsid w:val="591D14F3"/>
    <w:rsid w:val="59276648"/>
    <w:rsid w:val="592C5CDB"/>
    <w:rsid w:val="5934450B"/>
    <w:rsid w:val="593E09A5"/>
    <w:rsid w:val="59420AFF"/>
    <w:rsid w:val="594E6D8B"/>
    <w:rsid w:val="59732175"/>
    <w:rsid w:val="597E77A7"/>
    <w:rsid w:val="598F72FF"/>
    <w:rsid w:val="599E53B4"/>
    <w:rsid w:val="59A9457A"/>
    <w:rsid w:val="59AA79E3"/>
    <w:rsid w:val="59B02B09"/>
    <w:rsid w:val="59BA2ACE"/>
    <w:rsid w:val="59BB7D1B"/>
    <w:rsid w:val="59FC0692"/>
    <w:rsid w:val="5A1D22BA"/>
    <w:rsid w:val="5A2D7246"/>
    <w:rsid w:val="5A34453D"/>
    <w:rsid w:val="5A371668"/>
    <w:rsid w:val="5A4B0C82"/>
    <w:rsid w:val="5A4F42CE"/>
    <w:rsid w:val="5A5D6487"/>
    <w:rsid w:val="5A68399F"/>
    <w:rsid w:val="5A742AC4"/>
    <w:rsid w:val="5A956C7F"/>
    <w:rsid w:val="5ABD55A8"/>
    <w:rsid w:val="5AD81664"/>
    <w:rsid w:val="5AE53233"/>
    <w:rsid w:val="5AF00B95"/>
    <w:rsid w:val="5AF501F1"/>
    <w:rsid w:val="5B0048DE"/>
    <w:rsid w:val="5B067AC6"/>
    <w:rsid w:val="5B127CFF"/>
    <w:rsid w:val="5B214E9B"/>
    <w:rsid w:val="5B23335D"/>
    <w:rsid w:val="5B297FFB"/>
    <w:rsid w:val="5B3B00B3"/>
    <w:rsid w:val="5B5C2B1D"/>
    <w:rsid w:val="5B7D312A"/>
    <w:rsid w:val="5B7F3B36"/>
    <w:rsid w:val="5BCB719B"/>
    <w:rsid w:val="5BED5B6F"/>
    <w:rsid w:val="5BF1762D"/>
    <w:rsid w:val="5BF340E2"/>
    <w:rsid w:val="5BF3668D"/>
    <w:rsid w:val="5C165FF6"/>
    <w:rsid w:val="5C241931"/>
    <w:rsid w:val="5C5629FA"/>
    <w:rsid w:val="5C6775F7"/>
    <w:rsid w:val="5C6F16C4"/>
    <w:rsid w:val="5C84385A"/>
    <w:rsid w:val="5C84760B"/>
    <w:rsid w:val="5CAF15EA"/>
    <w:rsid w:val="5CBE2A55"/>
    <w:rsid w:val="5CD96AE1"/>
    <w:rsid w:val="5CD972F9"/>
    <w:rsid w:val="5CE46E52"/>
    <w:rsid w:val="5CEF623C"/>
    <w:rsid w:val="5D012407"/>
    <w:rsid w:val="5D185260"/>
    <w:rsid w:val="5D193934"/>
    <w:rsid w:val="5D2A3DF4"/>
    <w:rsid w:val="5D647EED"/>
    <w:rsid w:val="5D770008"/>
    <w:rsid w:val="5D9E05D6"/>
    <w:rsid w:val="5D9F146D"/>
    <w:rsid w:val="5DC42DDA"/>
    <w:rsid w:val="5DDB1F2C"/>
    <w:rsid w:val="5DED2740"/>
    <w:rsid w:val="5E020746"/>
    <w:rsid w:val="5E090828"/>
    <w:rsid w:val="5E4F64BD"/>
    <w:rsid w:val="5E574708"/>
    <w:rsid w:val="5E5F1959"/>
    <w:rsid w:val="5E647D08"/>
    <w:rsid w:val="5E655E56"/>
    <w:rsid w:val="5E717AD8"/>
    <w:rsid w:val="5E756B2A"/>
    <w:rsid w:val="5E7A3B1A"/>
    <w:rsid w:val="5E86715E"/>
    <w:rsid w:val="5E965413"/>
    <w:rsid w:val="5EA230BF"/>
    <w:rsid w:val="5EDF79B5"/>
    <w:rsid w:val="5EE42000"/>
    <w:rsid w:val="5F026F40"/>
    <w:rsid w:val="5F2331E9"/>
    <w:rsid w:val="5F2F160F"/>
    <w:rsid w:val="5F3517B4"/>
    <w:rsid w:val="5F3F37AB"/>
    <w:rsid w:val="5F4546BD"/>
    <w:rsid w:val="5F645216"/>
    <w:rsid w:val="5F6D0162"/>
    <w:rsid w:val="5F8A0472"/>
    <w:rsid w:val="5F8F3B30"/>
    <w:rsid w:val="5F95232B"/>
    <w:rsid w:val="5F990629"/>
    <w:rsid w:val="5F9D68FD"/>
    <w:rsid w:val="5FBA7454"/>
    <w:rsid w:val="5FD27235"/>
    <w:rsid w:val="5FD44316"/>
    <w:rsid w:val="5FD449B5"/>
    <w:rsid w:val="5FF25DD4"/>
    <w:rsid w:val="5FF47970"/>
    <w:rsid w:val="5FF5626A"/>
    <w:rsid w:val="60021FBD"/>
    <w:rsid w:val="60026D48"/>
    <w:rsid w:val="600452D7"/>
    <w:rsid w:val="601F79CB"/>
    <w:rsid w:val="6020206E"/>
    <w:rsid w:val="60414B3A"/>
    <w:rsid w:val="604351E7"/>
    <w:rsid w:val="605040C2"/>
    <w:rsid w:val="60556221"/>
    <w:rsid w:val="605D2C2F"/>
    <w:rsid w:val="606F5B58"/>
    <w:rsid w:val="607815EC"/>
    <w:rsid w:val="6096481D"/>
    <w:rsid w:val="60986DCF"/>
    <w:rsid w:val="60B45413"/>
    <w:rsid w:val="60C72E0E"/>
    <w:rsid w:val="60E740AF"/>
    <w:rsid w:val="60EB72E6"/>
    <w:rsid w:val="60F1382B"/>
    <w:rsid w:val="60F65142"/>
    <w:rsid w:val="60FC5D9F"/>
    <w:rsid w:val="60FF33CB"/>
    <w:rsid w:val="61052497"/>
    <w:rsid w:val="610D47EF"/>
    <w:rsid w:val="611D190C"/>
    <w:rsid w:val="613271E6"/>
    <w:rsid w:val="6148039B"/>
    <w:rsid w:val="61560DF1"/>
    <w:rsid w:val="61576B00"/>
    <w:rsid w:val="615B1E4B"/>
    <w:rsid w:val="615B45A4"/>
    <w:rsid w:val="6170368D"/>
    <w:rsid w:val="617236A5"/>
    <w:rsid w:val="61844633"/>
    <w:rsid w:val="618820D3"/>
    <w:rsid w:val="61A11DB5"/>
    <w:rsid w:val="61A44A3E"/>
    <w:rsid w:val="61E97F3B"/>
    <w:rsid w:val="620B030A"/>
    <w:rsid w:val="6223295D"/>
    <w:rsid w:val="622D4CE2"/>
    <w:rsid w:val="62335350"/>
    <w:rsid w:val="62354E63"/>
    <w:rsid w:val="62560A50"/>
    <w:rsid w:val="62573E31"/>
    <w:rsid w:val="625C29E6"/>
    <w:rsid w:val="626353C8"/>
    <w:rsid w:val="62716D29"/>
    <w:rsid w:val="62870310"/>
    <w:rsid w:val="62975FEE"/>
    <w:rsid w:val="62A920E6"/>
    <w:rsid w:val="62B277B7"/>
    <w:rsid w:val="62C57949"/>
    <w:rsid w:val="62CD58CB"/>
    <w:rsid w:val="62D10DE5"/>
    <w:rsid w:val="62D25B4B"/>
    <w:rsid w:val="62E53E48"/>
    <w:rsid w:val="62F42E35"/>
    <w:rsid w:val="6323081D"/>
    <w:rsid w:val="6333522B"/>
    <w:rsid w:val="634525DD"/>
    <w:rsid w:val="63490689"/>
    <w:rsid w:val="635312C7"/>
    <w:rsid w:val="636050A2"/>
    <w:rsid w:val="63617590"/>
    <w:rsid w:val="639B465B"/>
    <w:rsid w:val="63AD3AC8"/>
    <w:rsid w:val="63AF0BF4"/>
    <w:rsid w:val="63BA40D2"/>
    <w:rsid w:val="63BF5A5F"/>
    <w:rsid w:val="63C102D2"/>
    <w:rsid w:val="63DE4287"/>
    <w:rsid w:val="63E56D46"/>
    <w:rsid w:val="63F63785"/>
    <w:rsid w:val="63F90723"/>
    <w:rsid w:val="640522CD"/>
    <w:rsid w:val="642034C6"/>
    <w:rsid w:val="642154C3"/>
    <w:rsid w:val="64245223"/>
    <w:rsid w:val="64390A2F"/>
    <w:rsid w:val="64493329"/>
    <w:rsid w:val="644B7B5C"/>
    <w:rsid w:val="644F1DF7"/>
    <w:rsid w:val="64514091"/>
    <w:rsid w:val="64556BCB"/>
    <w:rsid w:val="64582BC2"/>
    <w:rsid w:val="64587A0C"/>
    <w:rsid w:val="64696B26"/>
    <w:rsid w:val="646A6C92"/>
    <w:rsid w:val="64854D9D"/>
    <w:rsid w:val="64993930"/>
    <w:rsid w:val="64B163B2"/>
    <w:rsid w:val="64B76213"/>
    <w:rsid w:val="64BC1537"/>
    <w:rsid w:val="64BC21F3"/>
    <w:rsid w:val="64F32033"/>
    <w:rsid w:val="64F43393"/>
    <w:rsid w:val="65060BA4"/>
    <w:rsid w:val="650D08C2"/>
    <w:rsid w:val="651707E9"/>
    <w:rsid w:val="651711C8"/>
    <w:rsid w:val="6543304B"/>
    <w:rsid w:val="65625082"/>
    <w:rsid w:val="6564067D"/>
    <w:rsid w:val="6570502D"/>
    <w:rsid w:val="6587075F"/>
    <w:rsid w:val="658D6E2F"/>
    <w:rsid w:val="65955AF4"/>
    <w:rsid w:val="659F17DF"/>
    <w:rsid w:val="65AB4394"/>
    <w:rsid w:val="65CF494F"/>
    <w:rsid w:val="65D36FFC"/>
    <w:rsid w:val="65D43A4C"/>
    <w:rsid w:val="65D5205D"/>
    <w:rsid w:val="65EB0D62"/>
    <w:rsid w:val="65F20B8F"/>
    <w:rsid w:val="65F971D5"/>
    <w:rsid w:val="65FC2FB9"/>
    <w:rsid w:val="660B6EA9"/>
    <w:rsid w:val="661C441C"/>
    <w:rsid w:val="662E2B50"/>
    <w:rsid w:val="66473BD0"/>
    <w:rsid w:val="66547364"/>
    <w:rsid w:val="66694CC9"/>
    <w:rsid w:val="66756FBE"/>
    <w:rsid w:val="668D4F2C"/>
    <w:rsid w:val="668E1E2D"/>
    <w:rsid w:val="669B7513"/>
    <w:rsid w:val="66D7414E"/>
    <w:rsid w:val="66F7697F"/>
    <w:rsid w:val="67302EF6"/>
    <w:rsid w:val="67536051"/>
    <w:rsid w:val="67723246"/>
    <w:rsid w:val="67726BE8"/>
    <w:rsid w:val="67867B02"/>
    <w:rsid w:val="6788778E"/>
    <w:rsid w:val="6793336F"/>
    <w:rsid w:val="679E6E25"/>
    <w:rsid w:val="67C06FBB"/>
    <w:rsid w:val="67CD58C7"/>
    <w:rsid w:val="67CF5F29"/>
    <w:rsid w:val="67D3621E"/>
    <w:rsid w:val="67F1538D"/>
    <w:rsid w:val="68062650"/>
    <w:rsid w:val="68064F8D"/>
    <w:rsid w:val="68092003"/>
    <w:rsid w:val="6838610F"/>
    <w:rsid w:val="683F5152"/>
    <w:rsid w:val="68412A51"/>
    <w:rsid w:val="68761480"/>
    <w:rsid w:val="688279E0"/>
    <w:rsid w:val="68953A8B"/>
    <w:rsid w:val="68AD46B1"/>
    <w:rsid w:val="68AF5B50"/>
    <w:rsid w:val="68BB006A"/>
    <w:rsid w:val="68C06631"/>
    <w:rsid w:val="68CC49F5"/>
    <w:rsid w:val="68D328CD"/>
    <w:rsid w:val="68DB4B25"/>
    <w:rsid w:val="68DC4350"/>
    <w:rsid w:val="68FD027F"/>
    <w:rsid w:val="690B4A21"/>
    <w:rsid w:val="691065DC"/>
    <w:rsid w:val="691547C0"/>
    <w:rsid w:val="691A47CF"/>
    <w:rsid w:val="69244408"/>
    <w:rsid w:val="692A5670"/>
    <w:rsid w:val="694061C0"/>
    <w:rsid w:val="69496FEB"/>
    <w:rsid w:val="694B448E"/>
    <w:rsid w:val="695D07DC"/>
    <w:rsid w:val="69764028"/>
    <w:rsid w:val="69834830"/>
    <w:rsid w:val="698D70D8"/>
    <w:rsid w:val="69A33DB5"/>
    <w:rsid w:val="69CE0398"/>
    <w:rsid w:val="69D258BC"/>
    <w:rsid w:val="69D34B7A"/>
    <w:rsid w:val="69D72045"/>
    <w:rsid w:val="6A0C23C5"/>
    <w:rsid w:val="6A3A091E"/>
    <w:rsid w:val="6A3E7371"/>
    <w:rsid w:val="6A8A713E"/>
    <w:rsid w:val="6A8E7BCE"/>
    <w:rsid w:val="6A9051FE"/>
    <w:rsid w:val="6A9F3439"/>
    <w:rsid w:val="6AAE3139"/>
    <w:rsid w:val="6B063B7E"/>
    <w:rsid w:val="6B0A2FFC"/>
    <w:rsid w:val="6B1052B2"/>
    <w:rsid w:val="6B113C2E"/>
    <w:rsid w:val="6B1D2723"/>
    <w:rsid w:val="6B285316"/>
    <w:rsid w:val="6B2F6BDA"/>
    <w:rsid w:val="6B460CB4"/>
    <w:rsid w:val="6B72355E"/>
    <w:rsid w:val="6B8047B3"/>
    <w:rsid w:val="6B8A770A"/>
    <w:rsid w:val="6B931D5B"/>
    <w:rsid w:val="6B990D2F"/>
    <w:rsid w:val="6BA07100"/>
    <w:rsid w:val="6BC148FC"/>
    <w:rsid w:val="6BD401C0"/>
    <w:rsid w:val="6BD461AD"/>
    <w:rsid w:val="6BD51B0C"/>
    <w:rsid w:val="6BDD3AC6"/>
    <w:rsid w:val="6BEE4C02"/>
    <w:rsid w:val="6BEF4B7A"/>
    <w:rsid w:val="6BF54829"/>
    <w:rsid w:val="6BFF1B98"/>
    <w:rsid w:val="6C052412"/>
    <w:rsid w:val="6C134116"/>
    <w:rsid w:val="6C2A6F45"/>
    <w:rsid w:val="6C8070EC"/>
    <w:rsid w:val="6CAA1776"/>
    <w:rsid w:val="6CB20E79"/>
    <w:rsid w:val="6CC20CD9"/>
    <w:rsid w:val="6CF34CB5"/>
    <w:rsid w:val="6CF84DF0"/>
    <w:rsid w:val="6CFD7A8C"/>
    <w:rsid w:val="6D031C50"/>
    <w:rsid w:val="6D1B25DF"/>
    <w:rsid w:val="6D31677C"/>
    <w:rsid w:val="6D3D05F7"/>
    <w:rsid w:val="6D402069"/>
    <w:rsid w:val="6D550334"/>
    <w:rsid w:val="6D7A38D8"/>
    <w:rsid w:val="6D8B7A24"/>
    <w:rsid w:val="6D975761"/>
    <w:rsid w:val="6D997F1A"/>
    <w:rsid w:val="6DA56E82"/>
    <w:rsid w:val="6DAA3268"/>
    <w:rsid w:val="6DBF26EA"/>
    <w:rsid w:val="6DDB7ED6"/>
    <w:rsid w:val="6DF31570"/>
    <w:rsid w:val="6E092E8F"/>
    <w:rsid w:val="6E1F0EA2"/>
    <w:rsid w:val="6E2444CF"/>
    <w:rsid w:val="6E2562E7"/>
    <w:rsid w:val="6E2F5AAA"/>
    <w:rsid w:val="6E31386F"/>
    <w:rsid w:val="6E35516C"/>
    <w:rsid w:val="6E3D448C"/>
    <w:rsid w:val="6E496F2F"/>
    <w:rsid w:val="6E55610D"/>
    <w:rsid w:val="6E7D0877"/>
    <w:rsid w:val="6EBA34F7"/>
    <w:rsid w:val="6ECA4B24"/>
    <w:rsid w:val="6ECE60D1"/>
    <w:rsid w:val="6ED67C45"/>
    <w:rsid w:val="6EDF4874"/>
    <w:rsid w:val="6EE91B88"/>
    <w:rsid w:val="6EF96246"/>
    <w:rsid w:val="6EFA3D58"/>
    <w:rsid w:val="6F020A45"/>
    <w:rsid w:val="6F0F3985"/>
    <w:rsid w:val="6F37144D"/>
    <w:rsid w:val="6F555A2F"/>
    <w:rsid w:val="6F683132"/>
    <w:rsid w:val="6F8C69DE"/>
    <w:rsid w:val="6FB32E6B"/>
    <w:rsid w:val="6FBC36D0"/>
    <w:rsid w:val="6FEE44C3"/>
    <w:rsid w:val="6FF318F5"/>
    <w:rsid w:val="70172131"/>
    <w:rsid w:val="701E6884"/>
    <w:rsid w:val="70331E79"/>
    <w:rsid w:val="70332118"/>
    <w:rsid w:val="703C201D"/>
    <w:rsid w:val="704850F7"/>
    <w:rsid w:val="704E0DED"/>
    <w:rsid w:val="704F270A"/>
    <w:rsid w:val="707C234E"/>
    <w:rsid w:val="707F65F6"/>
    <w:rsid w:val="709B3BC1"/>
    <w:rsid w:val="70A3185E"/>
    <w:rsid w:val="70A353B4"/>
    <w:rsid w:val="70A90212"/>
    <w:rsid w:val="70D62626"/>
    <w:rsid w:val="70DA598F"/>
    <w:rsid w:val="70E23779"/>
    <w:rsid w:val="70E96226"/>
    <w:rsid w:val="710E6ECF"/>
    <w:rsid w:val="71177CB8"/>
    <w:rsid w:val="71183872"/>
    <w:rsid w:val="71351819"/>
    <w:rsid w:val="714756D8"/>
    <w:rsid w:val="714D6B6E"/>
    <w:rsid w:val="71676D69"/>
    <w:rsid w:val="716C7F21"/>
    <w:rsid w:val="717630AD"/>
    <w:rsid w:val="719A4CD9"/>
    <w:rsid w:val="71BF6284"/>
    <w:rsid w:val="71E3553E"/>
    <w:rsid w:val="71E8018A"/>
    <w:rsid w:val="71F2761B"/>
    <w:rsid w:val="71F734BB"/>
    <w:rsid w:val="72030A17"/>
    <w:rsid w:val="72126E45"/>
    <w:rsid w:val="72136BDC"/>
    <w:rsid w:val="721667E6"/>
    <w:rsid w:val="72214473"/>
    <w:rsid w:val="722A12B4"/>
    <w:rsid w:val="72310F6B"/>
    <w:rsid w:val="72383264"/>
    <w:rsid w:val="724B73D8"/>
    <w:rsid w:val="725B20B1"/>
    <w:rsid w:val="726D511D"/>
    <w:rsid w:val="727716E9"/>
    <w:rsid w:val="72780DE4"/>
    <w:rsid w:val="72914445"/>
    <w:rsid w:val="72B07187"/>
    <w:rsid w:val="72BB3394"/>
    <w:rsid w:val="72E11B0F"/>
    <w:rsid w:val="72EC417F"/>
    <w:rsid w:val="73042D49"/>
    <w:rsid w:val="730D248C"/>
    <w:rsid w:val="7312651A"/>
    <w:rsid w:val="731F1FF9"/>
    <w:rsid w:val="732910B1"/>
    <w:rsid w:val="732A649C"/>
    <w:rsid w:val="73430705"/>
    <w:rsid w:val="73437EFE"/>
    <w:rsid w:val="73554300"/>
    <w:rsid w:val="73631729"/>
    <w:rsid w:val="7378142B"/>
    <w:rsid w:val="73837DB8"/>
    <w:rsid w:val="73890E4D"/>
    <w:rsid w:val="739541F8"/>
    <w:rsid w:val="739A4419"/>
    <w:rsid w:val="73A8599D"/>
    <w:rsid w:val="73D25A11"/>
    <w:rsid w:val="73EB308D"/>
    <w:rsid w:val="73EF22F7"/>
    <w:rsid w:val="74116F19"/>
    <w:rsid w:val="74315086"/>
    <w:rsid w:val="74377945"/>
    <w:rsid w:val="74584F79"/>
    <w:rsid w:val="74715974"/>
    <w:rsid w:val="74865647"/>
    <w:rsid w:val="749412AA"/>
    <w:rsid w:val="749A0E43"/>
    <w:rsid w:val="74AB6959"/>
    <w:rsid w:val="74D42D5F"/>
    <w:rsid w:val="74F15673"/>
    <w:rsid w:val="750B09E4"/>
    <w:rsid w:val="751D5D10"/>
    <w:rsid w:val="753F549D"/>
    <w:rsid w:val="75466F2C"/>
    <w:rsid w:val="75557B5C"/>
    <w:rsid w:val="75594142"/>
    <w:rsid w:val="755C1A8A"/>
    <w:rsid w:val="7561054A"/>
    <w:rsid w:val="756B49BE"/>
    <w:rsid w:val="75706C64"/>
    <w:rsid w:val="758D1142"/>
    <w:rsid w:val="75A60918"/>
    <w:rsid w:val="75C37370"/>
    <w:rsid w:val="75D71563"/>
    <w:rsid w:val="75DB1BD8"/>
    <w:rsid w:val="75F85BB2"/>
    <w:rsid w:val="75F90E82"/>
    <w:rsid w:val="761F32A1"/>
    <w:rsid w:val="76581A8B"/>
    <w:rsid w:val="76582FE5"/>
    <w:rsid w:val="765838D1"/>
    <w:rsid w:val="765B2D81"/>
    <w:rsid w:val="7693290D"/>
    <w:rsid w:val="769F60F0"/>
    <w:rsid w:val="76A33E3E"/>
    <w:rsid w:val="76C341D9"/>
    <w:rsid w:val="76CF5647"/>
    <w:rsid w:val="76DE3B37"/>
    <w:rsid w:val="76E14552"/>
    <w:rsid w:val="76F407F3"/>
    <w:rsid w:val="770545C3"/>
    <w:rsid w:val="77066CA4"/>
    <w:rsid w:val="7733019F"/>
    <w:rsid w:val="779618B3"/>
    <w:rsid w:val="7797450D"/>
    <w:rsid w:val="77BE43FC"/>
    <w:rsid w:val="77E313F7"/>
    <w:rsid w:val="77F21E4E"/>
    <w:rsid w:val="77FD2BCB"/>
    <w:rsid w:val="78150731"/>
    <w:rsid w:val="78227826"/>
    <w:rsid w:val="78385132"/>
    <w:rsid w:val="78436C51"/>
    <w:rsid w:val="784F7D2E"/>
    <w:rsid w:val="785C60B1"/>
    <w:rsid w:val="78673073"/>
    <w:rsid w:val="78735DD6"/>
    <w:rsid w:val="78784175"/>
    <w:rsid w:val="788B6C11"/>
    <w:rsid w:val="78961824"/>
    <w:rsid w:val="78D20942"/>
    <w:rsid w:val="78DB01F7"/>
    <w:rsid w:val="78DB3615"/>
    <w:rsid w:val="78EC05EA"/>
    <w:rsid w:val="78F74C55"/>
    <w:rsid w:val="790A54EE"/>
    <w:rsid w:val="791B51E9"/>
    <w:rsid w:val="79246480"/>
    <w:rsid w:val="792A1B40"/>
    <w:rsid w:val="792D7370"/>
    <w:rsid w:val="792E76E3"/>
    <w:rsid w:val="7946761D"/>
    <w:rsid w:val="795A3BE8"/>
    <w:rsid w:val="7974787A"/>
    <w:rsid w:val="797B6EE8"/>
    <w:rsid w:val="797D52E9"/>
    <w:rsid w:val="798612FE"/>
    <w:rsid w:val="79912BD6"/>
    <w:rsid w:val="79976345"/>
    <w:rsid w:val="79A1263C"/>
    <w:rsid w:val="79BA43C5"/>
    <w:rsid w:val="79C65553"/>
    <w:rsid w:val="79E430B7"/>
    <w:rsid w:val="79EF13DF"/>
    <w:rsid w:val="79F95AD4"/>
    <w:rsid w:val="7A0C571D"/>
    <w:rsid w:val="7A1C41B7"/>
    <w:rsid w:val="7A29754C"/>
    <w:rsid w:val="7A4A79CB"/>
    <w:rsid w:val="7A4F5CA4"/>
    <w:rsid w:val="7A5573A5"/>
    <w:rsid w:val="7A6948A8"/>
    <w:rsid w:val="7A6B41B5"/>
    <w:rsid w:val="7A701B97"/>
    <w:rsid w:val="7A793223"/>
    <w:rsid w:val="7A7D2796"/>
    <w:rsid w:val="7A8164F2"/>
    <w:rsid w:val="7A874FFE"/>
    <w:rsid w:val="7A88259F"/>
    <w:rsid w:val="7AA60CDF"/>
    <w:rsid w:val="7ADF7B49"/>
    <w:rsid w:val="7AE06F91"/>
    <w:rsid w:val="7AEC6631"/>
    <w:rsid w:val="7AFB03D7"/>
    <w:rsid w:val="7B0B2D3B"/>
    <w:rsid w:val="7B3349FA"/>
    <w:rsid w:val="7B3C0359"/>
    <w:rsid w:val="7B4F23E1"/>
    <w:rsid w:val="7B604F03"/>
    <w:rsid w:val="7B695190"/>
    <w:rsid w:val="7B6C68E4"/>
    <w:rsid w:val="7B855083"/>
    <w:rsid w:val="7B8741C7"/>
    <w:rsid w:val="7B892F12"/>
    <w:rsid w:val="7B943C9F"/>
    <w:rsid w:val="7B956A35"/>
    <w:rsid w:val="7B9B7EC8"/>
    <w:rsid w:val="7BA55474"/>
    <w:rsid w:val="7BF96A97"/>
    <w:rsid w:val="7C151509"/>
    <w:rsid w:val="7C1725F0"/>
    <w:rsid w:val="7C2C31D5"/>
    <w:rsid w:val="7C371A4B"/>
    <w:rsid w:val="7C64507E"/>
    <w:rsid w:val="7C7679A1"/>
    <w:rsid w:val="7C783FFE"/>
    <w:rsid w:val="7C8E1FAC"/>
    <w:rsid w:val="7C9141F0"/>
    <w:rsid w:val="7C95442E"/>
    <w:rsid w:val="7C973F76"/>
    <w:rsid w:val="7C9E5620"/>
    <w:rsid w:val="7CA51147"/>
    <w:rsid w:val="7CAF49F9"/>
    <w:rsid w:val="7CD30C57"/>
    <w:rsid w:val="7CDB2323"/>
    <w:rsid w:val="7CF11FD3"/>
    <w:rsid w:val="7D0E0845"/>
    <w:rsid w:val="7D1006CF"/>
    <w:rsid w:val="7D1300A5"/>
    <w:rsid w:val="7D273F51"/>
    <w:rsid w:val="7D3B59C5"/>
    <w:rsid w:val="7D3F6486"/>
    <w:rsid w:val="7D472672"/>
    <w:rsid w:val="7D473ECD"/>
    <w:rsid w:val="7D4B2BF4"/>
    <w:rsid w:val="7D526EF6"/>
    <w:rsid w:val="7D577DE5"/>
    <w:rsid w:val="7D825EA8"/>
    <w:rsid w:val="7D922852"/>
    <w:rsid w:val="7DAB2F0B"/>
    <w:rsid w:val="7DAC2EB4"/>
    <w:rsid w:val="7DAC54DA"/>
    <w:rsid w:val="7DB17D49"/>
    <w:rsid w:val="7DC977C1"/>
    <w:rsid w:val="7DE76840"/>
    <w:rsid w:val="7DF56901"/>
    <w:rsid w:val="7E183109"/>
    <w:rsid w:val="7E324210"/>
    <w:rsid w:val="7E4C2616"/>
    <w:rsid w:val="7E602713"/>
    <w:rsid w:val="7E6D09F5"/>
    <w:rsid w:val="7E7543E6"/>
    <w:rsid w:val="7E77780E"/>
    <w:rsid w:val="7E7B6BFF"/>
    <w:rsid w:val="7E853F2B"/>
    <w:rsid w:val="7E862797"/>
    <w:rsid w:val="7EA14FF2"/>
    <w:rsid w:val="7EAC55DA"/>
    <w:rsid w:val="7ECE59BC"/>
    <w:rsid w:val="7ED35498"/>
    <w:rsid w:val="7EE00B52"/>
    <w:rsid w:val="7F021DC1"/>
    <w:rsid w:val="7F2A3EA7"/>
    <w:rsid w:val="7F2B3BFA"/>
    <w:rsid w:val="7F496741"/>
    <w:rsid w:val="7F561628"/>
    <w:rsid w:val="7F621587"/>
    <w:rsid w:val="7F707222"/>
    <w:rsid w:val="7F8C0EDE"/>
    <w:rsid w:val="7F92148A"/>
    <w:rsid w:val="7F953F7D"/>
    <w:rsid w:val="7F9B5B56"/>
    <w:rsid w:val="7F9D1401"/>
    <w:rsid w:val="7FA615A7"/>
    <w:rsid w:val="7FB34AC5"/>
    <w:rsid w:val="7FB84E70"/>
    <w:rsid w:val="7FBC53B6"/>
    <w:rsid w:val="7FC9538D"/>
    <w:rsid w:val="7FCB0551"/>
    <w:rsid w:val="7FCE358C"/>
    <w:rsid w:val="7FD132AC"/>
    <w:rsid w:val="7FD93B71"/>
    <w:rsid w:val="7FDB4759"/>
    <w:rsid w:val="7FDC5B7E"/>
    <w:rsid w:val="7FD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7C5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B8C"/>
    <w:rPr>
      <w:rFonts w:ascii="Times New Roman" w:hAnsi="Times New Roman"/>
      <w:kern w:val="0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hAnsiTheme="minorHAnsi" w:cstheme="minorBidi"/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rsid w:val="002D0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customStyle="1" w:styleId="11">
    <w:name w:val="スタイル1"/>
    <w:basedOn w:val="a"/>
    <w:qFormat/>
    <w:pPr>
      <w:widowControl w:val="0"/>
      <w:jc w:val="both"/>
    </w:pPr>
    <w:rPr>
      <w:rFonts w:asciiTheme="minorHAnsi" w:eastAsia="楷体_GB2312" w:hAnsiTheme="minorHAnsi" w:cstheme="minorBidi"/>
      <w:kern w:val="2"/>
      <w:sz w:val="32"/>
    </w:rPr>
  </w:style>
  <w:style w:type="character" w:customStyle="1" w:styleId="10">
    <w:name w:val="标题 1字符"/>
    <w:link w:val="1"/>
    <w:qFormat/>
    <w:rPr>
      <w:b/>
      <w:kern w:val="44"/>
      <w:sz w:val="44"/>
    </w:rPr>
  </w:style>
  <w:style w:type="paragraph" w:styleId="a4">
    <w:name w:val="List Paragraph"/>
    <w:basedOn w:val="a"/>
    <w:uiPriority w:val="99"/>
    <w:rsid w:val="00FF4B4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paragraph" w:styleId="a5">
    <w:name w:val="Subtitle"/>
    <w:basedOn w:val="a"/>
    <w:next w:val="a"/>
    <w:link w:val="a6"/>
    <w:qFormat/>
    <w:rsid w:val="00FA4EF4"/>
    <w:pPr>
      <w:widowControl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rsid w:val="00FA4EF4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63CB0"/>
    <w:rPr>
      <w:color w:val="0000FF"/>
      <w:u w:val="single"/>
    </w:rPr>
  </w:style>
  <w:style w:type="character" w:styleId="a8">
    <w:name w:val="FollowedHyperlink"/>
    <w:basedOn w:val="a0"/>
    <w:rsid w:val="00BC730F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semiHidden/>
    <w:rsid w:val="002D01F3"/>
    <w:rPr>
      <w:rFonts w:ascii="Times New Roman" w:hAnsi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log.51cto.com/benchmarking" TargetMode="External"/><Relationship Id="rId7" Type="http://schemas.openxmlformats.org/officeDocument/2006/relationships/hyperlink" Target="http://www.baidu.com/link?url=CkFIjC4N4GYelJnHgQhinHorugePArsfXkDW8OyZhREg_dNzdwFk3ZrkuPZSJ74x9-MQIxoLJM4Ace4nnf9GXcr8BH88MJIFPpN-nRhOqqa" TargetMode="External"/><Relationship Id="rId8" Type="http://schemas.openxmlformats.org/officeDocument/2006/relationships/hyperlink" Target="https://jobs.yuechenggroup.com/" TargetMode="External"/><Relationship Id="rId9" Type="http://schemas.openxmlformats.org/officeDocument/2006/relationships/hyperlink" Target="http://www.cnfol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&#40664;&#35748;\&#24212;&#23626;&#29983;&#31616;&#21382;_&#20010;&#20154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C:\Users\lenovo\AppData\Roaming\kingsoft\office6\templates\download\默认\应届生简历_个人.wpt</Template>
  <TotalTime>256</TotalTime>
  <Pages>7</Pages>
  <Words>408</Words>
  <Characters>2330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136</cp:revision>
  <dcterms:created xsi:type="dcterms:W3CDTF">2016-10-12T02:27:00Z</dcterms:created>
  <dcterms:modified xsi:type="dcterms:W3CDTF">2019-09-10T03:22:00Z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